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102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284"/>
        <w:gridCol w:w="2693"/>
        <w:gridCol w:w="2546"/>
        <w:gridCol w:w="9"/>
      </w:tblGrid>
      <w:tr w:rsidR="009D29F0" w:rsidTr="004A6A64" w14:paraId="6D7F0DE3" w14:textId="77777777">
        <w:trPr>
          <w:gridAfter w:val="1"/>
          <w:wAfter w:w="9" w:type="dxa"/>
          <w:trHeight w:val="1584"/>
        </w:trPr>
        <w:tc>
          <w:tcPr>
            <w:tcW w:w="4957" w:type="dxa"/>
            <w:gridSpan w:val="2"/>
          </w:tcPr>
          <w:p w:rsidRPr="0023400D" w:rsidR="0023400D" w:rsidP="0023400D" w:rsidRDefault="00053425" w14:paraId="62A9725C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53425" w14:paraId="199527DD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k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k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0A27071B" w14:textId="77777777">
            <w:pPr>
              <w:contextualSpacing/>
            </w:pPr>
          </w:p>
        </w:tc>
        <w:tc>
          <w:tcPr>
            <w:tcW w:w="5239" w:type="dxa"/>
            <w:gridSpan w:val="2"/>
          </w:tcPr>
          <w:p w:rsidR="009D29F0" w:rsidP="0023400D" w:rsidRDefault="00053425" w14:paraId="164844AB" w14:textId="77777777">
            <w:pPr>
              <w:jc w:val="right"/>
            </w:pPr>
            <w:sdt>
              <w:sdtPr>
                <w:alias w:val="#Nav: /Header/CompanyPicture"/>
                <w:tag w:val="#Nav: TopStandardSalesInvoice/50006"/>
                <w:id w:val="795027538"/>
                <w:dataBinding w:prefixMappings="xmlns:ns0='urn:microsoft-dynamics-nav/reports/TopStandardSalesInvoice/50006/'" w:xpath="/ns0:NavWordReportXmlPart[1]/ns0:Header[1]/ns0:CompanyPicture[1]" w:storeItemID="{66C11115-C8DE-434A-BA9A-B40088E74624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6BEA34F3" wp14:editId="12FE403F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441EFA" w:rsidTr="004A6A64" w14:paraId="420B9089" w14:textId="77777777">
        <w:trPr>
          <w:trHeight w:val="404"/>
        </w:trPr>
        <w:tc>
          <w:tcPr>
            <w:tcW w:w="4673" w:type="dxa"/>
            <w:vMerge w:val="restart"/>
          </w:tcPr>
          <w:sdt>
            <w:sdtPr>
              <w:rPr>
                <w:b/>
                <w:bCs/>
                <w:sz w:val="20"/>
                <w:szCs w:val="20"/>
              </w:rPr>
              <w:alias w:val="#Nav: /Header/CustomerAddress1"/>
              <w:tag w:val="#Nav: TopStandardSalesInvoice/50006"/>
              <w:id w:val="243469486"/>
              <w:placeholder>
                <w:docPart w:val="283F7CE71E00425FA917C9CFDCEA2F87"/>
              </w:placeholder>
              <w:dataBinding w:prefixMappings="xmlns:ns0='urn:microsoft-dynamics-nav/reports/TopStandardSalesInvoice/50006/'" w:xpath="/ns0:NavWordReportXmlPart[1]/ns0:Header[1]/ns0:CustomerAddress1[1]" w:storeItemID="{66C11115-C8DE-434A-BA9A-B40088E74624}"/>
              <w:text/>
            </w:sdtPr>
            <w:sdtEndPr>
              <w:rPr>
                <w:bCs w:val="0"/>
              </w:rPr>
            </w:sdtEndPr>
            <w:sdtContent>
              <w:p w:rsidR="00441EFA" w:rsidP="00027DAF" w:rsidRDefault="00441EFA" w14:paraId="3CE7B03A" w14:textId="77777777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072E92">
                  <w:rPr>
                    <w:b/>
                    <w:sz w:val="20"/>
                    <w:szCs w:val="20"/>
                  </w:rPr>
                  <w:t>CustomerAddress1</w:t>
                </w:r>
              </w:p>
            </w:sdtContent>
          </w:sdt>
          <w:sdt>
            <w:sdtPr>
              <w:rPr>
                <w:b/>
                <w:sz w:val="20"/>
                <w:szCs w:val="20"/>
              </w:rPr>
              <w:alias w:val="#Nav: /Header/CustomerAddress2"/>
              <w:tag w:val="#Nav: TopStandardSalesInvoice/50006"/>
              <w:id w:val="211629001"/>
              <w:placeholder>
                <w:docPart w:val="C227EAE5EEA24DB1BB01D52730E3DDFD"/>
              </w:placeholder>
              <w:dataBinding w:prefixMappings="xmlns:ns0='urn:microsoft-dynamics-nav/reports/TopStandardSalesInvoice/50006/'" w:xpath="/ns0:NavWordReportXmlPart[1]/ns0:Header[1]/ns0:CustomerAddress2[1]" w:storeItemID="{66C11115-C8DE-434A-BA9A-B40088E74624}"/>
              <w:text/>
            </w:sdtPr>
            <w:sdtEndPr/>
            <w:sdtContent>
              <w:p w:rsidR="00441EFA" w:rsidP="00027DAF" w:rsidRDefault="00441EFA" w14:paraId="1F6064F5" w14:textId="77777777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b/>
                <w:sz w:val="20"/>
                <w:szCs w:val="20"/>
              </w:rPr>
              <w:alias w:val="#Nav: /Header/CustomerAddress3"/>
              <w:tag w:val="#Nav: TopStandardSalesInvoice/50006"/>
              <w:id w:val="-1572109726"/>
              <w:placeholder>
                <w:docPart w:val="F19A6569FA4743329547BB12DB028D30"/>
              </w:placeholder>
              <w:dataBinding w:prefixMappings="xmlns:ns0='urn:microsoft-dynamics-nav/reports/TopStandardSalesInvoice/50006/'" w:xpath="/ns0:NavWordReportXmlPart[1]/ns0:Header[1]/ns0:CustomerAddress3[1]" w:storeItemID="{66C11115-C8DE-434A-BA9A-B40088E74624}"/>
              <w:text/>
            </w:sdtPr>
            <w:sdtEndPr/>
            <w:sdtContent>
              <w:p w:rsidR="00441EFA" w:rsidP="00027DAF" w:rsidRDefault="00441EFA" w14:paraId="500DD435" w14:textId="77777777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072E92">
                  <w:rPr>
                    <w:b/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b/>
                <w:sz w:val="20"/>
                <w:szCs w:val="20"/>
              </w:rPr>
              <w:alias w:val="#Nav: /Header/CustomerAddress4"/>
              <w:tag w:val="#Nav: TopStandardSalesInvoice/50006"/>
              <w:id w:val="-2025857488"/>
              <w:placeholder>
                <w:docPart w:val="846C69DA4B5F440594366C17E8B17B53"/>
              </w:placeholder>
              <w:dataBinding w:prefixMappings="xmlns:ns0='urn:microsoft-dynamics-nav/reports/TopStandardSalesInvoice/50006/'" w:xpath="/ns0:NavWordReportXmlPart[1]/ns0:Header[1]/ns0:CustomerAddress4[1]" w:storeItemID="{66C11115-C8DE-434A-BA9A-B40088E74624}"/>
              <w:text/>
            </w:sdtPr>
            <w:sdtEndPr/>
            <w:sdtContent>
              <w:p w:rsidR="00441EFA" w:rsidP="00027DAF" w:rsidRDefault="00441EFA" w14:paraId="3D92E0DA" w14:textId="77777777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072E92">
                  <w:rPr>
                    <w:b/>
                    <w:sz w:val="20"/>
                    <w:szCs w:val="20"/>
                  </w:rPr>
                  <w:t>CustomerAddress4</w:t>
                </w:r>
              </w:p>
            </w:sdtContent>
          </w:sdt>
          <w:sdt>
            <w:sdtPr>
              <w:rPr>
                <w:b/>
                <w:sz w:val="20"/>
                <w:szCs w:val="20"/>
              </w:rPr>
              <w:alias w:val="#Nav: /Header/CustomerAddress5"/>
              <w:tag w:val="#Nav: TopStandardSalesInvoice/50006"/>
              <w:id w:val="1398856861"/>
              <w:placeholder>
                <w:docPart w:val="E48E6E74375C48D7B6E0D3CF219C6CFE"/>
              </w:placeholder>
              <w:dataBinding w:prefixMappings="xmlns:ns0='urn:microsoft-dynamics-nav/reports/TopStandardSalesInvoice/50006/'" w:xpath="/ns0:NavWordReportXmlPart[1]/ns0:Header[1]/ns0:CustomerAddress5[1]" w:storeItemID="{66C11115-C8DE-434A-BA9A-B40088E74624}"/>
              <w:text/>
            </w:sdtPr>
            <w:sdtEndPr/>
            <w:sdtContent>
              <w:p w:rsidR="00441EFA" w:rsidP="00027DAF" w:rsidRDefault="00441EFA" w14:paraId="46C8DEBE" w14:textId="77777777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sdtContent>
          </w:sdt>
          <w:sdt>
            <w:sdtPr>
              <w:rPr>
                <w:b/>
                <w:sz w:val="20"/>
                <w:szCs w:val="20"/>
              </w:rPr>
              <w:alias w:val="#Nav: /Header/CustomerAddress6"/>
              <w:tag w:val="#Nav: TopStandardSalesInvoice/50006"/>
              <w:id w:val="1010568566"/>
              <w:placeholder>
                <w:docPart w:val="E959A3EA872F416594B6D07059A0C9D8"/>
              </w:placeholder>
              <w:dataBinding w:prefixMappings="xmlns:ns0='urn:microsoft-dynamics-nav/reports/TopStandardSalesInvoice/50006/'" w:xpath="/ns0:NavWordReportXmlPart[1]/ns0:Header[1]/ns0:CustomerAddress6[1]" w:storeItemID="{66C11115-C8DE-434A-BA9A-B40088E74624}"/>
              <w:text/>
            </w:sdtPr>
            <w:sdtEndPr/>
            <w:sdtContent>
              <w:p w:rsidR="00441EFA" w:rsidP="00027DAF" w:rsidRDefault="00441EFA" w14:paraId="2315E6CF" w14:textId="77777777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sdtContent>
          </w:sdt>
          <w:sdt>
            <w:sdtPr>
              <w:rPr>
                <w:b/>
                <w:sz w:val="20"/>
                <w:szCs w:val="20"/>
              </w:rPr>
              <w:alias w:val="#Nav: /Header/CustomerAddress7"/>
              <w:tag w:val="#Nav: TopStandardSalesInvoice/50006"/>
              <w:id w:val="268747735"/>
              <w:placeholder>
                <w:docPart w:val="762180503E764F08856FD885C0B1A8D6"/>
              </w:placeholder>
              <w:dataBinding w:prefixMappings="xmlns:ns0='urn:microsoft-dynamics-nav/reports/TopStandardSalesInvoice/50006/'" w:xpath="/ns0:NavWordReportXmlPart[1]/ns0:Header[1]/ns0:CustomerAddress7[1]" w:storeItemID="{66C11115-C8DE-434A-BA9A-B40088E74624}"/>
              <w:text/>
            </w:sdtPr>
            <w:sdtEndPr/>
            <w:sdtContent>
              <w:p w:rsidR="00441EFA" w:rsidP="00027DAF" w:rsidRDefault="00441EFA" w14:paraId="1A444721" w14:textId="77777777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sdtContent>
          </w:sdt>
          <w:sdt>
            <w:sdtPr>
              <w:rPr>
                <w:b/>
                <w:sz w:val="20"/>
                <w:szCs w:val="20"/>
              </w:rPr>
              <w:alias w:val="#Nav: /Header/CustomerAddress8"/>
              <w:tag w:val="#Nav: TopStandardSalesInvoice/50006"/>
              <w:id w:val="1658728615"/>
              <w:placeholder>
                <w:docPart w:val="76B852B68091432BAA85C144D3EAF372"/>
              </w:placeholder>
              <w:dataBinding w:prefixMappings="xmlns:ns0='urn:microsoft-dynamics-nav/reports/TopStandardSalesInvoice/50006/'" w:xpath="/ns0:NavWordReportXmlPart[1]/ns0:Header[1]/ns0:CustomerAddress8[1]" w:storeItemID="{66C11115-C8DE-434A-BA9A-B40088E74624}"/>
              <w:text/>
            </w:sdtPr>
            <w:sdtEndPr/>
            <w:sdtContent>
              <w:p w:rsidRPr="00441EFA" w:rsidR="00441EFA" w:rsidP="00EB2DC0" w:rsidRDefault="00441EFA" w14:paraId="3E44BF64" w14:textId="18AADCDE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84" w:type="dxa"/>
            <w:vMerge w:val="restart"/>
          </w:tcPr>
          <w:p w:rsidRPr="00537DB7" w:rsidR="00441EFA" w:rsidP="00441EFA" w:rsidRDefault="00441EFA" w14:paraId="6E6F37F7" w14:textId="2D00F45A">
            <w:pPr>
              <w:pStyle w:val="Overskrift1"/>
              <w:outlineLvl w:val="0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CompanyBankName_Lbl"/>
            <w:tag w:val="#Nav: TopStandardSalesInvoice/50006"/>
            <w:id w:val="1815836442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CompanyBankName_Lbl[1]" w:storeItemID="{66C11115-C8DE-434A-BA9A-B40088E74624}"/>
            <w:text/>
          </w:sdtPr>
          <w:sdtEndPr/>
          <w:sdtContent>
            <w:tc>
              <w:tcPr>
                <w:tcW w:w="2693" w:type="dxa"/>
              </w:tcPr>
              <w:p w:rsidRPr="00027DAF" w:rsidR="00441EFA" w:rsidP="00085F2B" w:rsidRDefault="00441EFA" w14:paraId="13D7E67E" w14:textId="4674ABAB">
                <w:pPr>
                  <w:pStyle w:val="Ingenafstand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CompanyBankName_Lbl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BankName"/>
            <w:tag w:val="#Nav: TopStandardSalesInvoice/50006"/>
            <w:id w:val="294184695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CompanyBankName[1]" w:storeItemID="{66C11115-C8DE-434A-BA9A-B40088E74624}"/>
            <w:text/>
          </w:sdtPr>
          <w:sdtEndPr/>
          <w:sdtContent>
            <w:tc>
              <w:tcPr>
                <w:tcW w:w="2555" w:type="dxa"/>
                <w:gridSpan w:val="2"/>
              </w:tcPr>
              <w:p w:rsidRPr="00027DAF" w:rsidR="00441EFA" w:rsidP="00085F2B" w:rsidRDefault="00441EFA" w14:paraId="3BC2FA5D" w14:textId="24962BD1">
                <w:pPr>
                  <w:pStyle w:val="Ingenafstand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CompanyBankName</w:t>
                </w:r>
                <w:proofErr w:type="spellEnd"/>
              </w:p>
            </w:tc>
          </w:sdtContent>
        </w:sdt>
      </w:tr>
      <w:tr w:rsidR="00441EFA" w:rsidTr="004A6A64" w14:paraId="5FD88556" w14:textId="77777777">
        <w:trPr>
          <w:trHeight w:val="403"/>
        </w:trPr>
        <w:tc>
          <w:tcPr>
            <w:tcW w:w="4673" w:type="dxa"/>
            <w:vMerge/>
          </w:tcPr>
          <w:p w:rsidR="00441EFA" w:rsidP="00027DAF" w:rsidRDefault="00441EFA" w14:paraId="2D317999" w14:textId="77777777">
            <w:pPr>
              <w:pStyle w:val="Ingenafstand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441EFA" w:rsidP="002A37A1" w:rsidRDefault="00441EFA" w14:paraId="5E12B30E" w14:textId="77777777">
            <w:pPr>
              <w:pStyle w:val="Overskrift1"/>
              <w:ind w:left="87"/>
              <w:outlineLvl w:val="0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CompanyBankBranchNo_Lbl"/>
            <w:tag w:val="#Nav: TopStandardSalesInvoice/50006"/>
            <w:id w:val="366190184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CompanyBankBranchNo_Lbl[1]" w:storeItemID="{66C11115-C8DE-434A-BA9A-B40088E74624}"/>
            <w:text/>
          </w:sdtPr>
          <w:sdtEndPr/>
          <w:sdtContent>
            <w:tc>
              <w:tcPr>
                <w:tcW w:w="2693" w:type="dxa"/>
              </w:tcPr>
              <w:p w:rsidR="00441EFA" w:rsidP="00085F2B" w:rsidRDefault="00441EFA" w14:paraId="43F8AF36" w14:textId="30471BB0">
                <w:pPr>
                  <w:pStyle w:val="Ingenafstand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CompanyBankBranchNo_Lbl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BankBranchNo"/>
            <w:tag w:val="#Nav: TopStandardSalesInvoice/50006"/>
            <w:id w:val="-548835025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CompanyBankBranchNo[1]" w:storeItemID="{66C11115-C8DE-434A-BA9A-B40088E74624}"/>
            <w:text/>
          </w:sdtPr>
          <w:sdtEndPr/>
          <w:sdtContent>
            <w:tc>
              <w:tcPr>
                <w:tcW w:w="2555" w:type="dxa"/>
                <w:gridSpan w:val="2"/>
              </w:tcPr>
              <w:p w:rsidR="00441EFA" w:rsidP="00085F2B" w:rsidRDefault="00441EFA" w14:paraId="0E6BFD13" w14:textId="171B5510">
                <w:pPr>
                  <w:pStyle w:val="Ingenafstand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CompanyBankBranchNo</w:t>
                </w:r>
                <w:proofErr w:type="spellEnd"/>
              </w:p>
            </w:tc>
          </w:sdtContent>
        </w:sdt>
      </w:tr>
      <w:tr w:rsidR="00441EFA" w:rsidTr="004A6A64" w14:paraId="6FB95B7C" w14:textId="77777777">
        <w:trPr>
          <w:trHeight w:val="403"/>
        </w:trPr>
        <w:tc>
          <w:tcPr>
            <w:tcW w:w="4673" w:type="dxa"/>
            <w:vMerge/>
          </w:tcPr>
          <w:p w:rsidR="00441EFA" w:rsidP="00027DAF" w:rsidRDefault="00441EFA" w14:paraId="1080205E" w14:textId="77777777">
            <w:pPr>
              <w:pStyle w:val="Ingenafstand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441EFA" w:rsidP="002A37A1" w:rsidRDefault="00441EFA" w14:paraId="1E666DBF" w14:textId="77777777">
            <w:pPr>
              <w:pStyle w:val="Overskrift1"/>
              <w:ind w:left="87"/>
              <w:outlineLvl w:val="0"/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CompanyBankAccountNo_Lbl"/>
            <w:tag w:val="#Nav: TopStandardSalesInvoice/50006"/>
            <w:id w:val="2133894332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CompanyBankAccountNo_Lbl[1]" w:storeItemID="{66C11115-C8DE-434A-BA9A-B40088E74624}"/>
            <w:text/>
          </w:sdtPr>
          <w:sdtEndPr/>
          <w:sdtContent>
            <w:tc>
              <w:tcPr>
                <w:tcW w:w="2693" w:type="dxa"/>
              </w:tcPr>
              <w:p w:rsidR="00441EFA" w:rsidP="00085F2B" w:rsidRDefault="00072E92" w14:paraId="5FDB2B7B" w14:textId="2566F461">
                <w:pPr>
                  <w:pStyle w:val="Ingenafstand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CompanyBankAccountNo_Lbl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CompanyBankAccountNo"/>
            <w:tag w:val="#Nav: TopStandardSalesInvoice/50006"/>
            <w:id w:val="403347194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CompanyBankAccountNo[1]" w:storeItemID="{66C11115-C8DE-434A-BA9A-B40088E74624}"/>
            <w:text/>
          </w:sdtPr>
          <w:sdtEndPr/>
          <w:sdtContent>
            <w:tc>
              <w:tcPr>
                <w:tcW w:w="2555" w:type="dxa"/>
                <w:gridSpan w:val="2"/>
              </w:tcPr>
              <w:p w:rsidR="00441EFA" w:rsidP="00085F2B" w:rsidRDefault="00072E92" w14:paraId="5A8D09AF" w14:textId="5A6F8E49">
                <w:pPr>
                  <w:pStyle w:val="Ingenafstand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CompanyBankAccountNo</w:t>
                </w:r>
                <w:proofErr w:type="spellEnd"/>
              </w:p>
            </w:tc>
          </w:sdtContent>
        </w:sdt>
      </w:tr>
      <w:tr w:rsidR="00441EFA" w:rsidTr="004A6A64" w14:paraId="19810B42" w14:textId="77777777">
        <w:trPr>
          <w:trHeight w:val="294"/>
        </w:trPr>
        <w:tc>
          <w:tcPr>
            <w:tcW w:w="4673" w:type="dxa"/>
            <w:vMerge/>
          </w:tcPr>
          <w:p w:rsidR="00441EFA" w:rsidP="00027DAF" w:rsidRDefault="00441EFA" w14:paraId="34F786E1" w14:textId="77777777">
            <w:pPr>
              <w:pStyle w:val="Ingenafstand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441EFA" w:rsidP="002A37A1" w:rsidRDefault="00441EFA" w14:paraId="16FE2FB2" w14:textId="77777777">
            <w:pPr>
              <w:pStyle w:val="Overskrift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sdt>
            <w:sdtPr>
              <w:rPr>
                <w:sz w:val="20"/>
                <w:szCs w:val="20"/>
              </w:rPr>
              <w:alias w:val="#Nav: /Header/CompanyIBAN_Lbl"/>
              <w:tag w:val="#Nav: TopStandardSalesInvoice/50006"/>
              <w:id w:val="1495759226"/>
              <w:placeholder>
                <w:docPart w:val="E5FA86E5B8B64A7CA8F6129B6D120295"/>
              </w:placeholder>
              <w:dataBinding w:prefixMappings="xmlns:ns0='urn:microsoft-dynamics-nav/reports/TopStandardSalesInvoice/50006/'" w:xpath="/ns0:NavWordReportXmlPart[1]/ns0:Header[1]/ns0:CompanyIBAN_Lbl[1]" w:storeItemID="{66C11115-C8DE-434A-BA9A-B40088E74624}"/>
              <w:text/>
            </w:sdtPr>
            <w:sdtEndPr/>
            <w:sdtContent>
              <w:p w:rsidR="00072E92" w:rsidP="00085F2B" w:rsidRDefault="00072E92" w14:paraId="7C4EF473" w14:textId="5E90691C">
                <w:pPr>
                  <w:pStyle w:val="Ingenafstand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CompanyIBAN_Lbl</w:t>
                </w:r>
                <w:proofErr w:type="spellEnd"/>
              </w:p>
            </w:sdtContent>
          </w:sdt>
        </w:tc>
        <w:tc>
          <w:tcPr>
            <w:tcW w:w="2555" w:type="dxa"/>
            <w:gridSpan w:val="2"/>
          </w:tcPr>
          <w:sdt>
            <w:sdtPr>
              <w:rPr>
                <w:sz w:val="20"/>
                <w:szCs w:val="20"/>
              </w:rPr>
              <w:alias w:val="#Nav: /Header/CompanyIBAN"/>
              <w:tag w:val="#Nav: TopStandardSalesInvoice/50006"/>
              <w:id w:val="1226645376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CompanyIBAN[1]" w:storeItemID="{66C11115-C8DE-434A-BA9A-B40088E74624}"/>
              <w:text/>
            </w:sdtPr>
            <w:sdtEndPr/>
            <w:sdtContent>
              <w:p w:rsidR="00072E92" w:rsidP="00085F2B" w:rsidRDefault="00072E92" w14:paraId="30787DDB" w14:textId="1B7E7D0F">
                <w:pPr>
                  <w:pStyle w:val="Ingenafstand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CompanyIBAN</w:t>
                </w:r>
                <w:proofErr w:type="spellEnd"/>
              </w:p>
            </w:sdtContent>
          </w:sdt>
        </w:tc>
      </w:tr>
      <w:tr w:rsidR="00072E92" w:rsidTr="004A6A64" w14:paraId="09045CF5" w14:textId="77777777">
        <w:trPr>
          <w:trHeight w:val="403"/>
        </w:trPr>
        <w:tc>
          <w:tcPr>
            <w:tcW w:w="4673" w:type="dxa"/>
            <w:vMerge/>
          </w:tcPr>
          <w:p w:rsidR="00072E92" w:rsidP="00072E92" w:rsidRDefault="00072E92" w14:paraId="0699AE82" w14:textId="77777777">
            <w:pPr>
              <w:pStyle w:val="Ingenafstand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072E92" w:rsidP="00072E92" w:rsidRDefault="00072E92" w14:paraId="50C8684C" w14:textId="77777777">
            <w:pPr>
              <w:pStyle w:val="Overskrift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sdt>
            <w:sdtPr>
              <w:rPr>
                <w:sz w:val="20"/>
                <w:szCs w:val="20"/>
              </w:rPr>
              <w:alias w:val="#Nav: /Header/CompanySWIFT_Lbl"/>
              <w:tag w:val="#Nav: TopStandardSalesInvoice/50006"/>
              <w:id w:val="1178082863"/>
              <w:placeholder>
                <w:docPart w:val="41920D7A88F74414B4C190410B2588A4"/>
              </w:placeholder>
              <w:dataBinding w:prefixMappings="xmlns:ns0='urn:microsoft-dynamics-nav/reports/TopStandardSalesInvoice/50006/'" w:xpath="/ns0:NavWordReportXmlPart[1]/ns0:Header[1]/ns0:CompanySWIFT_Lbl[1]" w:storeItemID="{66C11115-C8DE-434A-BA9A-B40088E74624}"/>
              <w:text/>
            </w:sdtPr>
            <w:sdtEndPr/>
            <w:sdtContent>
              <w:p w:rsidR="00072E92" w:rsidP="00085F2B" w:rsidRDefault="00DC25F8" w14:paraId="74E03E9E" w14:textId="5620AC7B">
                <w:pPr>
                  <w:pStyle w:val="Ingenafstand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CompanySWIFT_Lbl</w:t>
                </w:r>
                <w:proofErr w:type="spellEnd"/>
              </w:p>
            </w:sdtContent>
          </w:sdt>
        </w:tc>
        <w:tc>
          <w:tcPr>
            <w:tcW w:w="2555" w:type="dxa"/>
            <w:gridSpan w:val="2"/>
          </w:tcPr>
          <w:sdt>
            <w:sdtPr>
              <w:rPr>
                <w:sz w:val="20"/>
                <w:szCs w:val="20"/>
              </w:rPr>
              <w:alias w:val="#Nav: /Header/CompanySWIFT"/>
              <w:tag w:val="#Nav: TopStandardSalesInvoice/50006"/>
              <w:id w:val="1284467290"/>
              <w:placeholder>
                <w:docPart w:val="8D150D9606EA4F6E99737C6F95A75E12"/>
              </w:placeholder>
              <w:dataBinding w:prefixMappings="xmlns:ns0='urn:microsoft-dynamics-nav/reports/TopStandardSalesInvoice/50006/'" w:xpath="/ns0:NavWordReportXmlPart[1]/ns0:Header[1]/ns0:CompanySWIFT[1]" w:storeItemID="{66C11115-C8DE-434A-BA9A-B40088E74624}"/>
              <w:text/>
            </w:sdtPr>
            <w:sdtEndPr/>
            <w:sdtContent>
              <w:p w:rsidR="00072E92" w:rsidP="00085F2B" w:rsidRDefault="00072E92" w14:paraId="53FBC70D" w14:textId="77777777">
                <w:pPr>
                  <w:pStyle w:val="Ingenafstand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CompanySWIFT</w:t>
                </w:r>
                <w:proofErr w:type="spellEnd"/>
              </w:p>
            </w:sdtContent>
          </w:sdt>
          <w:p w:rsidR="00072E92" w:rsidP="00085F2B" w:rsidRDefault="00072E92" w14:paraId="335618DB" w14:textId="348D551F">
            <w:pPr>
              <w:pStyle w:val="Ingenafstand"/>
              <w:rPr>
                <w:sz w:val="20"/>
                <w:szCs w:val="20"/>
              </w:rPr>
            </w:pPr>
          </w:p>
        </w:tc>
      </w:tr>
    </w:tbl>
    <w:p w:rsidR="00441EFA" w:rsidP="00581EF8" w:rsidRDefault="00441EFA" w14:paraId="52B4AA87" w14:textId="27561391">
      <w:pPr>
        <w:pStyle w:val="SubGroupSeparation"/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96"/>
        <w:gridCol w:w="6809"/>
      </w:tblGrid>
      <w:tr w:rsidR="00B333F2" w:rsidTr="00CB3361" w14:paraId="6C30B957" w14:textId="77777777">
        <w:sdt>
          <w:sdtPr>
            <w:rPr>
              <w:b w:val="0"/>
              <w:bCs w:val="0"/>
            </w:rPr>
            <w:alias w:val="#Nav: /Header/ExternalDocumentNo_Lbl"/>
            <w:tag w:val="#Nav: TopStandardSalesInvoice/50006"/>
            <w:id w:val="-580369280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ExternalDocumentNo_Lbl[1]" w:storeItemID="{66C11115-C8DE-434A-BA9A-B40088E74624}"/>
            <w:text/>
          </w:sdtPr>
          <w:sdtEndPr/>
          <w:sdtContent>
            <w:tc>
              <w:tcPr>
                <w:tcW w:w="2694" w:type="dxa"/>
              </w:tcPr>
              <w:p w:rsidRPr="00C317A2" w:rsidR="00B333F2" w:rsidP="00581EF8" w:rsidRDefault="00797002" w14:paraId="4215DE29" w14:textId="45F5D76E">
                <w:pPr>
                  <w:pStyle w:val="SubGroupSeparation"/>
                  <w:rPr>
                    <w:b w:val="0"/>
                    <w:bCs w:val="0"/>
                  </w:rPr>
                </w:pPr>
                <w:proofErr w:type="spellStart"/>
                <w:r w:rsidRPr="00C317A2">
                  <w:rPr>
                    <w:b w:val="0"/>
                    <w:bCs w:val="0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b w:val="0"/>
              <w:bCs w:val="0"/>
            </w:rPr>
            <w:alias w:val="#Nav: /Header/ExternalDocumentNo"/>
            <w:tag w:val="#Nav: TopStandardSalesInvoice/50006"/>
            <w:id w:val="-1151361387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ExternalDocumentNo[1]" w:storeItemID="{66C11115-C8DE-434A-BA9A-B40088E74624}"/>
            <w:text/>
          </w:sdtPr>
          <w:sdtEndPr/>
          <w:sdtContent>
            <w:tc>
              <w:tcPr>
                <w:tcW w:w="7501" w:type="dxa"/>
              </w:tcPr>
              <w:p w:rsidRPr="00983B1D" w:rsidR="00B333F2" w:rsidP="00581EF8" w:rsidRDefault="00983B1D" w14:paraId="5BF8A076" w14:textId="331980CA">
                <w:pPr>
                  <w:pStyle w:val="SubGroupSeparation"/>
                  <w:rPr>
                    <w:b w:val="0"/>
                    <w:bCs w:val="0"/>
                  </w:rPr>
                </w:pPr>
                <w:proofErr w:type="spellStart"/>
                <w:r w:rsidRPr="00983B1D">
                  <w:rPr>
                    <w:b w:val="0"/>
                    <w:bCs w:val="0"/>
                  </w:rPr>
                  <w:t>ExternalDocumentNo</w:t>
                </w:r>
                <w:proofErr w:type="spellEnd"/>
              </w:p>
            </w:tc>
          </w:sdtContent>
        </w:sdt>
      </w:tr>
      <w:tr w:rsidR="00B333F2" w:rsidTr="00CB3361" w14:paraId="5C4A7C26" w14:textId="77777777">
        <w:sdt>
          <w:sdtPr>
            <w:rPr>
              <w:b w:val="0"/>
              <w:bCs w:val="0"/>
            </w:rPr>
            <w:alias w:val="#Nav: /Header/BilltoCustomerNo_Lbl"/>
            <w:tag w:val="#Nav: TopStandardSalesInvoice/50006"/>
            <w:id w:val="-1460182878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BilltoCustomerNo_Lbl[1]" w:storeItemID="{66C11115-C8DE-434A-BA9A-B40088E74624}"/>
            <w:text/>
          </w:sdtPr>
          <w:sdtEndPr/>
          <w:sdtContent>
            <w:tc>
              <w:tcPr>
                <w:tcW w:w="2694" w:type="dxa"/>
              </w:tcPr>
              <w:p w:rsidRPr="00983B1D" w:rsidR="00B333F2" w:rsidP="00581EF8" w:rsidRDefault="00983B1D" w14:paraId="24431CB8" w14:textId="34207104">
                <w:pPr>
                  <w:pStyle w:val="SubGroupSeparation"/>
                  <w:rPr>
                    <w:b w:val="0"/>
                    <w:bCs w:val="0"/>
                  </w:rPr>
                </w:pPr>
                <w:proofErr w:type="spellStart"/>
                <w:r w:rsidRPr="00983B1D">
                  <w:rPr>
                    <w:b w:val="0"/>
                    <w:bCs w:val="0"/>
                  </w:rPr>
                  <w:t>BilltoCustomerNo_Lbl</w:t>
                </w:r>
                <w:proofErr w:type="spellEnd"/>
              </w:p>
            </w:tc>
          </w:sdtContent>
        </w:sdt>
        <w:sdt>
          <w:sdtPr>
            <w:rPr>
              <w:b w:val="0"/>
              <w:bCs w:val="0"/>
            </w:rPr>
            <w:alias w:val="#Nav: /Header/BilltoCustumerNo"/>
            <w:tag w:val="#Nav: TopStandardSalesInvoice/50006"/>
            <w:id w:val="1228652679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BilltoCustumerNo[1]" w:storeItemID="{66C11115-C8DE-434A-BA9A-B40088E74624}"/>
            <w:text/>
          </w:sdtPr>
          <w:sdtEndPr/>
          <w:sdtContent>
            <w:tc>
              <w:tcPr>
                <w:tcW w:w="7501" w:type="dxa"/>
              </w:tcPr>
              <w:p w:rsidRPr="006F1668" w:rsidR="00B333F2" w:rsidP="00581EF8" w:rsidRDefault="00983B1D" w14:paraId="3DB177B7" w14:textId="1915237F">
                <w:pPr>
                  <w:pStyle w:val="SubGroupSeparation"/>
                  <w:rPr>
                    <w:b w:val="0"/>
                    <w:bCs w:val="0"/>
                  </w:rPr>
                </w:pPr>
                <w:proofErr w:type="spellStart"/>
                <w:r>
                  <w:rPr>
                    <w:b w:val="0"/>
                    <w:bCs w:val="0"/>
                  </w:rPr>
                  <w:t>BilltoCustumerNo</w:t>
                </w:r>
                <w:proofErr w:type="spellEnd"/>
              </w:p>
            </w:tc>
          </w:sdtContent>
        </w:sdt>
      </w:tr>
      <w:tr w:rsidR="00983B1D" w:rsidTr="00CB3361" w14:paraId="7CD573CF" w14:textId="77777777">
        <w:sdt>
          <w:sdtPr>
            <w:rPr>
              <w:b w:val="0"/>
              <w:bCs w:val="0"/>
            </w:rPr>
            <w:alias w:val="#Nav: /Header/ShipmentMethodDescription_Lbl"/>
            <w:tag w:val="#Nav: TopStandardSalesInvoice/50006"/>
            <w:id w:val="-735625646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ShipmentMethodDescription_Lbl[1]" w:storeItemID="{66C11115-C8DE-434A-BA9A-B40088E74624}"/>
            <w:text/>
          </w:sdtPr>
          <w:sdtEndPr/>
          <w:sdtContent>
            <w:tc>
              <w:tcPr>
                <w:tcW w:w="2694" w:type="dxa"/>
              </w:tcPr>
              <w:p w:rsidRPr="006F1668" w:rsidR="00983B1D" w:rsidP="00581EF8" w:rsidRDefault="00983B1D" w14:paraId="7E7A23F7" w14:textId="38C36C4C">
                <w:pPr>
                  <w:pStyle w:val="SubGroupSeparation"/>
                  <w:rPr>
                    <w:b w:val="0"/>
                    <w:bCs w:val="0"/>
                  </w:rPr>
                </w:pPr>
                <w:proofErr w:type="spellStart"/>
                <w:r>
                  <w:rPr>
                    <w:b w:val="0"/>
                    <w:bCs w:val="0"/>
                  </w:rPr>
                  <w:t>ShipmentMethodDescription_Lbl</w:t>
                </w:r>
                <w:proofErr w:type="spellEnd"/>
              </w:p>
            </w:tc>
          </w:sdtContent>
        </w:sdt>
        <w:sdt>
          <w:sdtPr>
            <w:rPr>
              <w:b w:val="0"/>
              <w:bCs w:val="0"/>
            </w:rPr>
            <w:alias w:val="#Nav: /Header/ShipmentMethodDescription"/>
            <w:tag w:val="#Nav: TopStandardSalesInvoice/50006"/>
            <w:id w:val="2109925654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ShipmentMethodDescription[1]" w:storeItemID="{66C11115-C8DE-434A-BA9A-B40088E74624}"/>
            <w:text/>
          </w:sdtPr>
          <w:sdtEndPr/>
          <w:sdtContent>
            <w:tc>
              <w:tcPr>
                <w:tcW w:w="7501" w:type="dxa"/>
              </w:tcPr>
              <w:p w:rsidRPr="006F1668" w:rsidR="00983B1D" w:rsidP="00581EF8" w:rsidRDefault="00983B1D" w14:paraId="2EC2A8E0" w14:textId="5403AA0B">
                <w:pPr>
                  <w:pStyle w:val="SubGroupSeparation"/>
                  <w:rPr>
                    <w:b w:val="0"/>
                    <w:bCs w:val="0"/>
                  </w:rPr>
                </w:pPr>
                <w:proofErr w:type="spellStart"/>
                <w:r>
                  <w:rPr>
                    <w:b w:val="0"/>
                    <w:bCs w:val="0"/>
                  </w:rPr>
                  <w:t>ShipmentMethodDescription</w:t>
                </w:r>
                <w:proofErr w:type="spellEnd"/>
              </w:p>
            </w:tc>
          </w:sdtContent>
        </w:sdt>
      </w:tr>
      <w:tr w:rsidR="00983B1D" w:rsidTr="00CB3361" w14:paraId="3FC0BA94" w14:textId="77777777">
        <w:sdt>
          <w:sdtPr>
            <w:rPr>
              <w:b w:val="0"/>
              <w:bCs w:val="0"/>
            </w:rPr>
            <w:alias w:val="#Nav: /Header/BillToCustVatNo_Lbl"/>
            <w:tag w:val="#Nav: TopStandardSalesInvoice/50006"/>
            <w:id w:val="1874806090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BillToCustVatNo_Lbl[1]" w:storeItemID="{66C11115-C8DE-434A-BA9A-B40088E74624}"/>
            <w:text/>
          </w:sdtPr>
          <w:sdtEndPr/>
          <w:sdtContent>
            <w:tc>
              <w:tcPr>
                <w:tcW w:w="2694" w:type="dxa"/>
              </w:tcPr>
              <w:p w:rsidRPr="006F1668" w:rsidR="00983B1D" w:rsidP="00581EF8" w:rsidRDefault="00770D4C" w14:paraId="2D18B50A" w14:textId="57F221AA">
                <w:pPr>
                  <w:pStyle w:val="SubGroupSeparation"/>
                  <w:rPr>
                    <w:b w:val="0"/>
                    <w:bCs w:val="0"/>
                  </w:rPr>
                </w:pPr>
                <w:proofErr w:type="spellStart"/>
                <w:r>
                  <w:rPr>
                    <w:b w:val="0"/>
                    <w:bCs w:val="0"/>
                  </w:rPr>
                  <w:t>BillToCustVatNo_Lbl</w:t>
                </w:r>
                <w:proofErr w:type="spellEnd"/>
              </w:p>
            </w:tc>
          </w:sdtContent>
        </w:sdt>
        <w:sdt>
          <w:sdtPr>
            <w:rPr>
              <w:b w:val="0"/>
              <w:bCs w:val="0"/>
            </w:rPr>
            <w:alias w:val="#Nav: /Header/BillToCustVatNo"/>
            <w:tag w:val="#Nav: TopStandardSalesInvoice/50006"/>
            <w:id w:val="884522191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BillToCustVatNo[1]" w:storeItemID="{66C11115-C8DE-434A-BA9A-B40088E74624}"/>
            <w:text/>
          </w:sdtPr>
          <w:sdtEndPr/>
          <w:sdtContent>
            <w:tc>
              <w:tcPr>
                <w:tcW w:w="7501" w:type="dxa"/>
              </w:tcPr>
              <w:p w:rsidRPr="006F1668" w:rsidR="00983B1D" w:rsidP="00581EF8" w:rsidRDefault="00770D4C" w14:paraId="27E60E56" w14:textId="17E6E71A">
                <w:pPr>
                  <w:pStyle w:val="SubGroupSeparation"/>
                  <w:rPr>
                    <w:b w:val="0"/>
                    <w:bCs w:val="0"/>
                  </w:rPr>
                </w:pPr>
                <w:proofErr w:type="spellStart"/>
                <w:r>
                  <w:rPr>
                    <w:b w:val="0"/>
                    <w:bCs w:val="0"/>
                  </w:rPr>
                  <w:t>BillToCustVatNo</w:t>
                </w:r>
                <w:proofErr w:type="spellEnd"/>
              </w:p>
            </w:tc>
          </w:sdtContent>
        </w:sdt>
      </w:tr>
    </w:tbl>
    <w:p w:rsidR="00B333F2" w:rsidP="00581EF8" w:rsidRDefault="00B333F2" w14:paraId="3D7A3561" w14:textId="77777777">
      <w:pPr>
        <w:pStyle w:val="SubGroupSeparation"/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62"/>
      </w:tblGrid>
      <w:tr w:rsidR="00947B95" w:rsidTr="00B333F2" w14:paraId="2635DC9A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TopStandardSalesInvoice/50006"/>
            <w:id w:val="902264229"/>
            <w:placeholder>
              <w:docPart w:val="735BB64CE29C40208678FBFA9242BB87"/>
            </w:placeholder>
            <w:dataBinding w:prefixMappings="xmlns:ns0='urn:microsoft-dynamics-nav/reports/TopStandardSalesInvoice/50006/'" w:xpath="/ns0:NavWordReportXmlPart[1]/ns0:Header[1]/ns0:DocumentDate_Lbl[1]" w:storeItemID="{66C11115-C8DE-434A-BA9A-B40088E74624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 w14:paraId="567E944F" w14:textId="77777777">
                <w:pPr>
                  <w:pStyle w:val="Ingenafstand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TopStandardSalesInvoice/50006"/>
            <w:id w:val="-1251649982"/>
            <w:placeholder>
              <w:docPart w:val="71D5E2AEED0A4FE89B99B32148CB5FA4"/>
            </w:placeholder>
            <w:dataBinding w:prefixMappings="xmlns:ns0='urn:microsoft-dynamics-nav/reports/TopStandardSalesInvoice/50006/'" w:xpath="/ns0:NavWordReportXmlPart[1]/ns0:Header[1]/ns0:DueDate_Lbl[1]" w:storeItemID="{66C11115-C8DE-434A-BA9A-B40088E74624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 w14:paraId="510C7656" w14:textId="77777777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TopStandardSalesInvoice/50006"/>
            <w:id w:val="1934628656"/>
            <w:placeholder>
              <w:docPart w:val="29078867F555410AA6AEA9B608A0B1EB"/>
            </w:placeholder>
            <w:dataBinding w:prefixMappings="xmlns:ns0='urn:microsoft-dynamics-nav/reports/TopStandardSalesInvoice/50006/'" w:xpath="/ns0:NavWordReportXmlPart[1]/ns0:Header[1]/ns0:PaymentTermsDescription_Lbl[1]" w:storeItemID="{66C11115-C8DE-434A-BA9A-B40088E74624}"/>
            <w:text/>
          </w:sdtPr>
          <w:sdtEndPr/>
          <w:sdtContent>
            <w:tc>
              <w:tcPr>
                <w:tcW w:w="2662" w:type="dxa"/>
                <w:tcMar>
                  <w:right w:w="0" w:type="dxa"/>
                </w:tcMar>
              </w:tcPr>
              <w:p w:rsidRPr="0033761E" w:rsidR="00947B95" w:rsidP="0033761E" w:rsidRDefault="00947B95" w14:paraId="6624A0B3" w14:textId="77777777">
                <w:pPr>
                  <w:pStyle w:val="Overskrift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  <w:proofErr w:type="spellEnd"/>
              </w:p>
            </w:tc>
          </w:sdtContent>
        </w:sdt>
      </w:tr>
      <w:tr w:rsidRPr="00FD3C3E" w:rsidR="00947B95" w:rsidTr="00B333F2" w14:paraId="42616D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TopStandardSalesInvoice/50006"/>
            <w:id w:val="-370452850"/>
            <w:placeholder>
              <w:docPart w:val="AE3A52A88F2848A58F2301E48B4F6255"/>
            </w:placeholder>
            <w:dataBinding w:prefixMappings="xmlns:ns0='urn:microsoft-dynamics-nav/reports/TopStandardSalesInvoice/50006/'" w:xpath="/ns0:NavWordReportXmlPart[1]/ns0:Header[1]/ns0:DocumentDate[1]" w:storeItemID="{66C11115-C8DE-434A-BA9A-B40088E74624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 w14:paraId="7B5CD729" w14:textId="77777777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TopStandardSalesInvoice/50006"/>
            <w:id w:val="1703123343"/>
            <w:placeholder>
              <w:docPart w:val="3A3FA9411B3248509F09FC4773AC5DBE"/>
            </w:placeholder>
            <w:dataBinding w:prefixMappings="xmlns:ns0='urn:microsoft-dynamics-nav/reports/TopStandardSalesInvoice/50006/'" w:xpath="/ns0:NavWordReportXmlPart[1]/ns0:Header[1]/ns0:DueDate[1]" w:storeItemID="{66C11115-C8DE-434A-BA9A-B40088E74624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 w14:paraId="33B72A38" w14:textId="77777777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TopStandardSalesInvoice/50006"/>
            <w:id w:val="-419950001"/>
            <w:placeholder>
              <w:docPart w:val="D266B5D0D7DF471ABA5228C2CFCAEC46"/>
            </w:placeholder>
            <w:dataBinding w:prefixMappings="xmlns:ns0='urn:microsoft-dynamics-nav/reports/TopStandardSalesInvoice/50006/'" w:xpath="/ns0:NavWordReportXmlPart[1]/ns0:Header[1]/ns0:PaymentTermsDescription[1]" w:storeItemID="{66C11115-C8DE-434A-BA9A-B40088E74624}"/>
            <w:text/>
          </w:sdtPr>
          <w:sdtEndPr/>
          <w:sdtContent>
            <w:tc>
              <w:tcPr>
                <w:tcW w:w="2662" w:type="dxa"/>
                <w:tcMar>
                  <w:right w:w="0" w:type="dxa"/>
                </w:tcMar>
              </w:tcPr>
              <w:p w:rsidRPr="00854DDE" w:rsidR="00947B95" w:rsidP="00C35AB3" w:rsidRDefault="00947B95" w14:paraId="14DB7698" w14:textId="77777777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  <w:proofErr w:type="spellEnd"/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3"/>
        <w:gridCol w:w="3259"/>
        <w:gridCol w:w="1093"/>
        <w:gridCol w:w="711"/>
        <w:gridCol w:w="1454"/>
        <w:gridCol w:w="639"/>
        <w:gridCol w:w="211"/>
        <w:gridCol w:w="290"/>
        <w:gridCol w:w="1438"/>
        <w:gridCol w:w="34"/>
      </w:tblGrid>
      <w:tr w:rsidRPr="0046083A" w:rsidR="0055738E" w:rsidTr="00BE021D" w14:paraId="28F93D3C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TopStandardSalesInvoice/50006"/>
            <w:id w:val="771446451"/>
            <w:placeholder>
              <w:docPart w:val="348BB718B9064D349DD4841EFD3E78B7"/>
            </w:placeholder>
            <w:dataBinding w:prefixMappings="xmlns:ns0='urn:microsoft-dynamics-nav/reports/TopStandardSalesInvoice/50006/'" w:xpath="/ns0:NavWordReportXmlPart[1]/ns0:Header[1]/ns0:Line[1]/ns0:ItemNo_Line_Lbl[1]" w:storeItemID="{66C11115-C8DE-434A-BA9A-B40088E74624}"/>
            <w:text/>
          </w:sdtPr>
          <w:sdtEndPr/>
          <w:sdtContent>
            <w:tc>
              <w:tcPr>
                <w:tcW w:w="1133" w:type="dxa"/>
                <w:shd w:val="clear" w:color="auto" w:fill="0070C0"/>
                <w:vAlign w:val="bottom"/>
              </w:tcPr>
              <w:p w:rsidRPr="00871B1C" w:rsidR="0055738E" w:rsidP="00346B21" w:rsidRDefault="0055738E" w14:paraId="2EAAF2C6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TopStandardSalesInvoice/50006"/>
            <w:id w:val="1545399846"/>
            <w:placeholder>
              <w:docPart w:val="348BB718B9064D349DD4841EFD3E78B7"/>
            </w:placeholder>
            <w:dataBinding w:prefixMappings="xmlns:ns0='urn:microsoft-dynamics-nav/reports/TopStandardSalesInvoice/50006/'" w:xpath="/ns0:NavWordReportXmlPart[1]/ns0:Header[1]/ns0:Line[1]/ns0:Description_Line_Lbl[1]" w:storeItemID="{66C11115-C8DE-434A-BA9A-B40088E74624}"/>
            <w:text/>
          </w:sdtPr>
          <w:sdtEndPr/>
          <w:sdtContent>
            <w:tc>
              <w:tcPr>
                <w:tcW w:w="3259" w:type="dxa"/>
                <w:shd w:val="clear" w:color="auto" w:fill="0070C0"/>
                <w:vAlign w:val="bottom"/>
              </w:tcPr>
              <w:p w:rsidRPr="00871B1C" w:rsidR="0055738E" w:rsidP="00346B21" w:rsidRDefault="0055738E" w14:paraId="6F305A9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TopStandardSalesInvoice/50006"/>
            <w:id w:val="1182479650"/>
            <w:placeholder>
              <w:docPart w:val="9EBC2894080644B297B3C72FC1476728"/>
            </w:placeholder>
            <w:dataBinding w:prefixMappings="xmlns:ns0='urn:microsoft-dynamics-nav/reports/TopStandardSalesInvoice/50006/'" w:xpath="/ns0:NavWordReportXmlPart[1]/ns0:Header[1]/ns0:Line[1]/ns0:Quantity_Line_Lbl[1]" w:storeItemID="{66C11115-C8DE-434A-BA9A-B40088E74624}"/>
            <w:text/>
          </w:sdtPr>
          <w:sdtEndPr/>
          <w:sdtContent>
            <w:tc>
              <w:tcPr>
                <w:tcW w:w="1093" w:type="dxa"/>
                <w:shd w:val="clear" w:color="auto" w:fill="0070C0"/>
                <w:vAlign w:val="bottom"/>
              </w:tcPr>
              <w:p w:rsidRPr="00871B1C" w:rsidR="0055738E" w:rsidP="00346B21" w:rsidRDefault="0055738E" w14:paraId="2D0F2ED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TopStandardSalesInvoice/50006"/>
            <w:id w:val="-92247916"/>
            <w:placeholder>
              <w:docPart w:val="9EBC2894080644B297B3C72FC1476728"/>
            </w:placeholder>
            <w:dataBinding w:prefixMappings="xmlns:ns0='urn:microsoft-dynamics-nav/reports/TopStandardSalesInvoice/50006/'" w:xpath="/ns0:NavWordReportXmlPart[1]/ns0:Header[1]/ns0:Line[1]/ns0:Unit_Lbl[1]" w:storeItemID="{66C11115-C8DE-434A-BA9A-B40088E74624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3A84B09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TopStandardSalesInvoice/50006"/>
            <w:id w:val="1794643282"/>
            <w:placeholder>
              <w:docPart w:val="454F6090FF0D49F5A0BEC4CA9FD74298"/>
            </w:placeholder>
            <w:dataBinding w:prefixMappings="xmlns:ns0='urn:microsoft-dynamics-nav/reports/TopStandardSalesInvoice/50006/'" w:xpath="/ns0:NavWordReportXmlPart[1]/ns0:Header[1]/ns0:Line[1]/ns0:UnitPrice_Lbl[1]" w:storeItemID="{66C11115-C8DE-434A-BA9A-B40088E74624}"/>
            <w:text/>
          </w:sdtPr>
          <w:sdtEndPr/>
          <w:sdtContent>
            <w:tc>
              <w:tcPr>
                <w:tcW w:w="1454" w:type="dxa"/>
                <w:shd w:val="clear" w:color="auto" w:fill="0070C0"/>
                <w:vAlign w:val="bottom"/>
              </w:tcPr>
              <w:p w:rsidRPr="00871B1C" w:rsidR="0055738E" w:rsidP="00346B21" w:rsidRDefault="0055738E" w14:paraId="0F7688F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850" w:type="dxa"/>
            <w:gridSpan w:val="2"/>
            <w:shd w:val="clear" w:color="auto" w:fill="0070C0"/>
            <w:vAlign w:val="bottom"/>
          </w:tcPr>
          <w:p w:rsidR="0055738E" w:rsidP="00346B21" w:rsidRDefault="0055738E" w14:paraId="517025FE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tc>
          <w:tcPr>
            <w:tcW w:w="290" w:type="dxa"/>
            <w:shd w:val="clear" w:color="auto" w:fill="0070C0"/>
            <w:vAlign w:val="bottom"/>
          </w:tcPr>
          <w:p w:rsidR="0055738E" w:rsidP="00346B21" w:rsidRDefault="0055738E" w14:paraId="566E7410" w14:textId="10B67EB6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TopStandardSalesInvoice/50006"/>
            <w:id w:val="1017885413"/>
            <w:placeholder>
              <w:docPart w:val="454F6090FF0D49F5A0BEC4CA9FD74298"/>
            </w:placeholder>
            <w:dataBinding w:prefixMappings="xmlns:ns0='urn:microsoft-dynamics-nav/reports/TopStandardSalesInvoice/50006/'" w:xpath="/ns0:NavWordReportXmlPart[1]/ns0:Header[1]/ns0:Line[1]/ns0:LineAmount_Line_Lbl[1]" w:storeItemID="{66C11115-C8DE-434A-BA9A-B40088E74624}"/>
            <w:text/>
          </w:sdtPr>
          <w:sdtEndPr/>
          <w:sdtContent>
            <w:tc>
              <w:tcPr>
                <w:tcW w:w="1438" w:type="dxa"/>
                <w:shd w:val="clear" w:color="auto" w:fill="0070C0"/>
                <w:vAlign w:val="bottom"/>
              </w:tcPr>
              <w:p w:rsidRPr="00871B1C" w:rsidR="0055738E" w:rsidP="00346B21" w:rsidRDefault="0055738E" w14:paraId="66676E2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  <w:proofErr w:type="spellEnd"/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TopStandardSalesInvoice/50006"/>
          <w:id w:val="1327254768"/>
          <w15:dataBinding w:prefixMappings="xmlns:ns0='urn:microsoft-dynamics-nav/reports/TopStandardSalesInvoice/50006/'" w:xpath="/ns0:NavWordReportXmlPart[1]/ns0:Header[1]/ns0:Line" w:storeItemID="{66C11115-C8DE-434A-BA9A-B40088E74624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BE021D" w14:paraId="7CDF5C30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TopStandardSalesInvoice/500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TopStandardSalesInvoice/50006/'" w:xpath="/ns0:NavWordReportXmlPart[1]/ns0:Header[1]/ns0:Line[1]/ns0:ItemNo_Line[1]" w:storeItemID="{66C11115-C8DE-434A-BA9A-B40088E74624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3" w:type="dxa"/>
                        <w:vAlign w:val="center"/>
                      </w:tcPr>
                      <w:p w:rsidRPr="00947B95" w:rsidR="0055738E" w:rsidP="00AF3B56" w:rsidRDefault="0055738E" w14:paraId="7CAEFEAF" w14:textId="77777777">
                        <w:pPr>
                          <w:pStyle w:val="LeftAlign"/>
                        </w:pPr>
                        <w:proofErr w:type="spellStart"/>
                        <w:r w:rsidRPr="00947B9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TopStandardSalesInvoice/500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TopStandardSalesInvoice/50006/'" w:xpath="/ns0:NavWordReportXmlPart[1]/ns0:Header[1]/ns0:Line[1]/ns0:Description_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3259" w:type="dxa"/>
                        <w:vAlign w:val="center"/>
                      </w:tcPr>
                      <w:p w:rsidRPr="00947B95" w:rsidR="0055738E" w:rsidP="00AF3B56" w:rsidRDefault="0055738E" w14:paraId="606D823F" w14:textId="77777777">
                        <w:pPr>
                          <w:pStyle w:val="LeftAlign"/>
                        </w:pPr>
                        <w:proofErr w:type="spellStart"/>
                        <w:r w:rsidRPr="00947B9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TopStandardSalesInvoice/500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TopStandardSalesInvoice/50006/'" w:xpath="/ns0:NavWordReportXmlPart[1]/ns0:Header[1]/ns0:Line[1]/ns0:Quantity_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1093" w:type="dxa"/>
                        <w:vAlign w:val="center"/>
                      </w:tcPr>
                      <w:p w:rsidRPr="00947B95" w:rsidR="0055738E" w:rsidP="00AF3B56" w:rsidRDefault="0055738E" w14:paraId="642AA2B2" w14:textId="77777777">
                        <w:pPr>
                          <w:pStyle w:val="RightAlign"/>
                        </w:pPr>
                        <w:proofErr w:type="spellStart"/>
                        <w:r w:rsidRPr="00947B9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TopStandardSalesInvoice/500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TopStandardSalesInvoice/50006/'" w:xpath="/ns0:NavWordReportXmlPart[1]/ns0:Header[1]/ns0:Line[1]/ns0:UnitOfMeasure[1]" w:storeItemID="{66C11115-C8DE-434A-BA9A-B40088E74624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vAlign w:val="center"/>
                      </w:tcPr>
                      <w:p w:rsidRPr="00947B95" w:rsidR="0055738E" w:rsidP="00AF3B56" w:rsidRDefault="0055738E" w14:paraId="52B07183" w14:textId="77777777">
                        <w:pPr>
                          <w:pStyle w:val="LeftAlign"/>
                        </w:pPr>
                        <w:proofErr w:type="spellStart"/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TopStandardSalesInvoice/500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TopStandardSalesInvoice/50006/'" w:xpath="/ns0:NavWordReportXmlPart[1]/ns0:Header[1]/ns0:Line[1]/ns0:UnitPric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1454" w:type="dxa"/>
                        <w:vAlign w:val="center"/>
                      </w:tcPr>
                      <w:p w:rsidRPr="00947B95" w:rsidR="0055738E" w:rsidP="00AF3B56" w:rsidRDefault="0055738E" w14:paraId="55FF892D" w14:textId="77777777">
                        <w:pPr>
                          <w:pStyle w:val="RightAlign"/>
                        </w:pPr>
                        <w:proofErr w:type="spellStart"/>
                        <w:r w:rsidRPr="00947B9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TopStandardSalesInvoice/500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TopStandardSalesInvoice/50006/'" w:xpath="/ns0:NavWordReportXmlPart[1]/ns0:Header[1]/ns0:Line[1]/ns0:LineDiscountPercentText_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850" w:type="dxa"/>
                        <w:gridSpan w:val="2"/>
                        <w:vAlign w:val="center"/>
                      </w:tcPr>
                      <w:p w:rsidR="0055738E" w:rsidP="00AF3B56" w:rsidRDefault="00DE3BB2" w14:paraId="473E7457" w14:textId="77777777">
                        <w:pPr>
                          <w:pStyle w:val="RightAlign"/>
                        </w:pPr>
                        <w:proofErr w:type="spellStart"/>
                        <w: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90" w:type="dxa"/>
                    <w:vAlign w:val="center"/>
                  </w:tcPr>
                  <w:p w:rsidR="0055738E" w:rsidP="00B8528B" w:rsidRDefault="0055738E" w14:paraId="42020426" w14:textId="45C852BF">
                    <w:pPr>
                      <w:pStyle w:val="RightAlign"/>
                    </w:pPr>
                  </w:p>
                </w:tc>
                <w:sdt>
                  <w:sdtPr>
                    <w:alias w:val="#Nav: /Header/Line/LineAmount_Line"/>
                    <w:tag w:val="#Nav: TopStandardSalesInvoice/500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TopStandardSalesInvoice/50006/'" w:xpath="/ns0:NavWordReportXmlPart[1]/ns0:Header[1]/ns0:Line[1]/ns0:LineAmount_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1438" w:type="dxa"/>
                        <w:vAlign w:val="center"/>
                      </w:tcPr>
                      <w:p w:rsidRPr="00947B95" w:rsidR="0055738E" w:rsidP="00AF3B56" w:rsidRDefault="0055738E" w14:paraId="6265F7C6" w14:textId="77777777">
                        <w:pPr>
                          <w:pStyle w:val="RightAlign"/>
                        </w:pPr>
                        <w:proofErr w:type="spellStart"/>
                        <w:r w:rsidRPr="00947B9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opStandardSalesInvoice/50006"/>
          <w:id w:val="1335187062"/>
          <w15:dataBinding w:prefixMappings="xmlns:ns0='urn:microsoft-dynamics-nav/reports/TopStandardSalesInvoice/50006/'" w:xpath="/ns0:NavWordReportXmlPart[1]/ns0:Header[1]/ns0:ReportTotalsLine" w:storeItemID="{66C11115-C8DE-434A-BA9A-B40088E74624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BE021D" w14:paraId="5C442404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3" w:type="dxa"/>
                  </w:tcPr>
                  <w:p w:rsidRPr="00947B95" w:rsidR="0055738E" w:rsidP="00346B21" w:rsidRDefault="0055738E" w14:paraId="1FE0A7E8" w14:textId="77777777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59" w:type="dxa"/>
                  </w:tcPr>
                  <w:p w:rsidRPr="00947B95" w:rsidR="0055738E" w:rsidP="00346B21" w:rsidRDefault="0055738E" w14:paraId="08963C89" w14:textId="77777777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3" w:type="dxa"/>
                  </w:tcPr>
                  <w:p w:rsidRPr="00947B95" w:rsidR="0055738E" w:rsidP="00346B21" w:rsidRDefault="0055738E" w14:paraId="069D11AA" w14:textId="77777777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TopStandardSalesInvoice/500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TopStandardSalesInvoice/50006/'" w:xpath="/ns0:NavWordReportXmlPart[1]/ns0:Header[1]/ns0:ReportTotalsLine[1]/ns0:Description_ReportTotals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3305" w:type="dxa"/>
                        <w:gridSpan w:val="5"/>
                        <w:vAlign w:val="center"/>
                      </w:tcPr>
                      <w:p w:rsidR="0055738E" w:rsidP="00AF3B56" w:rsidRDefault="0055738E" w14:paraId="52BB5B95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TopStandardSalesInvoice/500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TopStandardSalesInvoice/50006/'" w:xpath="/ns0:NavWordReportXmlPart[1]/ns0:Header[1]/ns0:ReportTotalsLine[1]/ns0:AmountFormatted_ReportTotalsLine[1]" w:storeItemID="{66C11115-C8DE-434A-BA9A-B40088E74624}"/>
                    <w:text/>
                  </w:sdtPr>
                  <w:sdtEndPr/>
                  <w:sdtContent>
                    <w:tc>
                      <w:tcPr>
                        <w:tcW w:w="1438" w:type="dxa"/>
                        <w:vAlign w:val="center"/>
                      </w:tcPr>
                      <w:p w:rsidRPr="00947B95" w:rsidR="0055738E" w:rsidP="00AF3B56" w:rsidRDefault="0055738E" w14:paraId="78B53F2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BE021D" w14:paraId="7BE2184F" w14:textId="77777777">
        <w:trPr>
          <w:cantSplit/>
          <w:trHeight w:val="200"/>
        </w:trPr>
        <w:tc>
          <w:tcPr>
            <w:tcW w:w="4392" w:type="dxa"/>
            <w:gridSpan w:val="2"/>
          </w:tcPr>
          <w:p w:rsidRPr="00947B95" w:rsidR="0055738E" w:rsidP="00346B21" w:rsidRDefault="0055738E" w14:paraId="3D26827F" w14:textId="77777777">
            <w:pPr>
              <w:pStyle w:val="Ingenafstand"/>
              <w:rPr>
                <w:sz w:val="20"/>
                <w:szCs w:val="20"/>
              </w:rPr>
            </w:pPr>
          </w:p>
        </w:tc>
        <w:tc>
          <w:tcPr>
            <w:tcW w:w="1093" w:type="dxa"/>
          </w:tcPr>
          <w:p w:rsidRPr="00947B95" w:rsidR="0055738E" w:rsidP="00346B21" w:rsidRDefault="0055738E" w14:paraId="09692233" w14:textId="77777777">
            <w:pPr>
              <w:pStyle w:val="Ingenafstand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TopStandardSalesInvoice/50006"/>
            <w:id w:val="1088344960"/>
            <w:placeholder>
              <w:docPart w:val="8E6E9800387D4C929ACF2FB0603AA477"/>
            </w:placeholder>
            <w:dataBinding w:prefixMappings="xmlns:ns0='urn:microsoft-dynamics-nav/reports/TopStandardSalesInvoice/50006/'" w:xpath="/ns0:NavWordReportXmlPart[1]/ns0:Header[1]/ns0:Totals[1]/ns0:TotalText[1]" w:storeItemID="{66C11115-C8DE-434A-BA9A-B40088E74624}"/>
            <w:text/>
          </w:sdtPr>
          <w:sdtEndPr/>
          <w:sdtContent>
            <w:tc>
              <w:tcPr>
                <w:tcW w:w="2804" w:type="dxa"/>
                <w:gridSpan w:val="3"/>
                <w:vAlign w:val="center"/>
              </w:tcPr>
              <w:p w:rsidR="0055738E" w:rsidP="00346B21" w:rsidRDefault="0055738E" w14:paraId="2151ACC3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TopStandardSalesInvoice/50006"/>
            <w:id w:val="1661501859"/>
            <w:placeholder>
              <w:docPart w:val="1B23467F53D74360954403C6128BE346"/>
            </w:placeholder>
            <w:dataBinding w:prefixMappings="xmlns:ns0='urn:microsoft-dynamics-nav/reports/TopStandardSalesInvoice/50006/'" w:xpath="/ns0:NavWordReportXmlPart[1]/ns0:Header[1]/ns0:Totals[1]/ns0:TotalAmountIncludingVAT[1]" w:storeItemID="{66C11115-C8DE-434A-BA9A-B40088E74624}"/>
            <w:text/>
          </w:sdtPr>
          <w:sdtEndPr/>
          <w:sdtContent>
            <w:tc>
              <w:tcPr>
                <w:tcW w:w="1973" w:type="dxa"/>
                <w:gridSpan w:val="4"/>
                <w:vAlign w:val="center"/>
              </w:tcPr>
              <w:p w:rsidRPr="00947B95" w:rsidR="0055738E" w:rsidP="00346B21" w:rsidRDefault="0055738E" w14:paraId="555D6B16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34553" w:rsidP="00D34553" w:rsidRDefault="00D34553" w14:paraId="0DC3EBB5" w14:textId="77777777">
      <w:pPr>
        <w:pStyle w:val="GroupSeparation"/>
        <w:spacing w:after="0" w:line="240" w:lineRule="auto"/>
      </w:pPr>
    </w:p>
    <w:p w:rsidR="006D4464" w:rsidP="005B41A2" w:rsidRDefault="006D4464" w14:paraId="2BCB8F6D" w14:textId="6B0B5362">
      <w:pPr>
        <w:pStyle w:val="GroupSeparation"/>
        <w:spacing w:after="0" w:line="240" w:lineRule="auto"/>
      </w:pP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B8528B" w:rsidTr="004A6A64" w14:paraId="6C04FA0E" w14:textId="77777777">
        <w:sdt>
          <w:sdtPr>
            <w:rPr>
              <w:b/>
              <w:bCs/>
              <w:sz w:val="20"/>
              <w:szCs w:val="20"/>
            </w:rPr>
            <w:alias w:val="#Nav: /Header/ShipToAddress_Lbl"/>
            <w:tag w:val="#Nav: TopStandardSalesInvoice/50006"/>
            <w:id w:val="-152912770"/>
            <w:placeholder>
              <w:docPart w:val="DefaultPlaceholder_-1854013440"/>
            </w:placeholder>
            <w:dataBinding w:prefixMappings="xmlns:ns0='urn:microsoft-dynamics-nav/reports/TopStandardSalesInvoice/50006/'" w:xpath="/ns0:NavWordReportXmlPart[1]/ns0:Header[1]/ns0:ShipToAddress_Lbl[1]" w:storeItemID="{66C11115-C8DE-434A-BA9A-B40088E74624}"/>
            <w:text/>
          </w:sdtPr>
          <w:sdtEndPr/>
          <w:sdtContent>
            <w:tc>
              <w:tcPr>
                <w:tcW w:w="5097" w:type="dxa"/>
              </w:tcPr>
              <w:p w:rsidRPr="003C0802" w:rsidR="00B8528B" w:rsidP="005B41A2" w:rsidRDefault="00B8528B" w14:paraId="059795CE" w14:textId="4F71E163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proofErr w:type="spellStart"/>
                <w:r w:rsidRPr="003C0802">
                  <w:rPr>
                    <w:b/>
                    <w:bCs/>
                    <w:sz w:val="20"/>
                    <w:szCs w:val="2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5098" w:type="dxa"/>
          </w:tcPr>
          <w:p w:rsidR="00B8528B" w:rsidP="005B41A2" w:rsidRDefault="00B8528B" w14:paraId="235AC359" w14:textId="77777777">
            <w:pPr>
              <w:pStyle w:val="GroupSeparation"/>
              <w:spacing w:after="0"/>
            </w:pPr>
          </w:p>
        </w:tc>
      </w:tr>
      <w:tr w:rsidR="00B8528B" w:rsidTr="004A6A64" w14:paraId="17FCCBD9" w14:textId="77777777">
        <w:tc>
          <w:tcPr>
            <w:tcW w:w="5097" w:type="dxa"/>
          </w:tcPr>
          <w:sdt>
            <w:sdtPr>
              <w:rPr>
                <w:sz w:val="20"/>
                <w:szCs w:val="20"/>
              </w:rPr>
              <w:alias w:val="#Nav: /Header/ShipToAddress1"/>
              <w:tag w:val="#Nav: TopStandardSalesInvoice/50006"/>
              <w:id w:val="2004631138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1[1]" w:storeItemID="{66C11115-C8DE-434A-BA9A-B40088E74624}"/>
              <w:text/>
            </w:sdtPr>
            <w:sdtEndPr/>
            <w:sdtContent>
              <w:p w:rsidRPr="003C0802" w:rsidR="00B8528B" w:rsidP="005B41A2" w:rsidRDefault="00B8528B" w14:paraId="4451FC48" w14:textId="77777777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ShipToAddress1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2"/>
              <w:tag w:val="#Nav: TopStandardSalesInvoice/50006"/>
              <w:id w:val="-1979825256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2[1]" w:storeItemID="{66C11115-C8DE-434A-BA9A-B40088E74624}"/>
              <w:text/>
            </w:sdtPr>
            <w:sdtEndPr/>
            <w:sdtContent>
              <w:p w:rsidRPr="003C0802" w:rsidR="00B8528B" w:rsidP="005B41A2" w:rsidRDefault="00B8528B" w14:paraId="3833D554" w14:textId="77777777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3"/>
              <w:tag w:val="#Nav: TopStandardSalesInvoice/50006"/>
              <w:id w:val="-554539456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3[1]" w:storeItemID="{66C11115-C8DE-434A-BA9A-B40088E74624}"/>
              <w:text/>
            </w:sdtPr>
            <w:sdtEndPr/>
            <w:sdtContent>
              <w:p w:rsidRPr="003C0802" w:rsidR="00B8528B" w:rsidP="005B41A2" w:rsidRDefault="00B8528B" w14:paraId="478F16C3" w14:textId="77777777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ShipToAddress3</w:t>
                </w:r>
              </w:p>
            </w:sdtContent>
          </w:sdt>
          <w:p w:rsidRPr="003C0802" w:rsidR="00B8528B" w:rsidP="00B8528B" w:rsidRDefault="00053425" w14:paraId="12C7A22F" w14:textId="4E6C40D4">
            <w:pPr>
              <w:pStyle w:val="GroupSeparation"/>
              <w:tabs>
                <w:tab w:val="center" w:pos="2440"/>
                <w:tab w:val="left" w:pos="2826"/>
              </w:tabs>
              <w:spacing w:after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ShipToAddress4"/>
                <w:tag w:val="#Nav: TopStandardSalesInvoice/50006"/>
                <w:id w:val="-1979757549"/>
                <w:placeholder>
                  <w:docPart w:val="DefaultPlaceholder_-1854013440"/>
                </w:placeholder>
                <w:dataBinding w:prefixMappings="xmlns:ns0='urn:microsoft-dynamics-nav/reports/TopStandardSalesInvoice/50006/'" w:xpath="/ns0:NavWordReportXmlPart[1]/ns0:Header[1]/ns0:ShipToAddress4[1]" w:storeItemID="{66C11115-C8DE-434A-BA9A-B40088E74624}"/>
                <w:text/>
              </w:sdtPr>
              <w:sdtEndPr/>
              <w:sdtContent>
                <w:r w:rsidRPr="003C0802" w:rsidR="00B8528B">
                  <w:rPr>
                    <w:sz w:val="20"/>
                    <w:szCs w:val="20"/>
                  </w:rPr>
                  <w:t>ShipToAddress4</w:t>
                </w:r>
              </w:sdtContent>
            </w:sdt>
            <w:r w:rsidRPr="003C0802" w:rsidR="00B8528B">
              <w:rPr>
                <w:sz w:val="20"/>
                <w:szCs w:val="20"/>
              </w:rPr>
              <w:tab/>
            </w:r>
            <w:r w:rsidRPr="003C0802" w:rsidR="00B8528B">
              <w:rPr>
                <w:sz w:val="20"/>
                <w:szCs w:val="20"/>
              </w:rPr>
              <w:tab/>
            </w:r>
          </w:p>
          <w:sdt>
            <w:sdtPr>
              <w:rPr>
                <w:sz w:val="20"/>
                <w:szCs w:val="20"/>
              </w:rPr>
              <w:alias w:val="#Nav: /Header/ShipToAddress5"/>
              <w:tag w:val="#Nav: TopStandardSalesInvoice/50006"/>
              <w:id w:val="601224841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5[1]" w:storeItemID="{66C11115-C8DE-434A-BA9A-B40088E74624}"/>
              <w:text/>
            </w:sdtPr>
            <w:sdtEndPr/>
            <w:sdtContent>
              <w:p w:rsidRPr="003C0802" w:rsidR="00B8528B" w:rsidP="00B8528B" w:rsidRDefault="00B8528B" w14:paraId="25F667D9" w14:textId="1F1D18BD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ShipToAddress5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6"/>
              <w:tag w:val="#Nav: TopStandardSalesInvoice/50006"/>
              <w:id w:val="-1991395339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6[1]" w:storeItemID="{66C11115-C8DE-434A-BA9A-B40088E74624}"/>
              <w:text/>
            </w:sdtPr>
            <w:sdtEndPr/>
            <w:sdtContent>
              <w:p w:rsidRPr="003C0802" w:rsidR="00B8528B" w:rsidP="00B8528B" w:rsidRDefault="00B8528B" w14:paraId="3A4ACDB9" w14:textId="1B0287EB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ShipToAddress6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ShipToAddress7"/>
              <w:tag w:val="#Nav: TopStandardSalesInvoice/50006"/>
              <w:id w:val="-776788948"/>
              <w:placeholder>
                <w:docPart w:val="DefaultPlaceholder_-1854013440"/>
              </w:placeholder>
              <w:dataBinding w:prefixMappings="xmlns:ns0='urn:microsoft-dynamics-nav/reports/TopStandardSalesInvoice/50006/'" w:xpath="/ns0:NavWordReportXmlPart[1]/ns0:Header[1]/ns0:ShipToAddress7[1]" w:storeItemID="{66C11115-C8DE-434A-BA9A-B40088E74624}"/>
              <w:text/>
            </w:sdtPr>
            <w:sdtEndPr/>
            <w:sdtContent>
              <w:p w:rsidRPr="003C0802" w:rsidR="00B8528B" w:rsidP="00424ECF" w:rsidRDefault="000E00A6" w14:paraId="15F9EB4B" w14:textId="58CC5F6C">
                <w:pPr>
                  <w:pStyle w:val="GroupSeparation"/>
                  <w:spacing w:after="0"/>
                  <w:rPr>
                    <w:sz w:val="20"/>
                    <w:szCs w:val="20"/>
                  </w:rPr>
                </w:pPr>
                <w:r w:rsidRPr="003C0802">
                  <w:rPr>
                    <w:sz w:val="20"/>
                    <w:szCs w:val="20"/>
                  </w:rPr>
                  <w:t>ShipToAddress7</w:t>
                </w:r>
              </w:p>
            </w:sdtContent>
          </w:sdt>
        </w:tc>
        <w:tc>
          <w:tcPr>
            <w:tcW w:w="5098" w:type="dxa"/>
          </w:tcPr>
          <w:p w:rsidR="00B8528B" w:rsidP="005B41A2" w:rsidRDefault="00B8528B" w14:paraId="2FC447A2" w14:textId="77777777">
            <w:pPr>
              <w:pStyle w:val="GroupSeparation"/>
              <w:spacing w:after="0"/>
            </w:pPr>
          </w:p>
        </w:tc>
      </w:tr>
    </w:tbl>
    <w:p w:rsidRPr="002848A5" w:rsidR="00D34553" w:rsidP="000A2D83" w:rsidRDefault="00D34553" w14:paraId="4D33F2F2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TopStandardSalesInvoice/50006"/>
        <w:id w:val="940566818"/>
        <w15:dataBinding w:prefixMappings="xmlns:ns0='urn:microsoft-dynamics-nav/reports/TopStandardSalesInvoice/50006/'" w:xpath="/ns0:NavWordReportXmlPart[1]/ns0:Header[1]/ns0:PaymentReportingArgument" w:storeItemID="{66C11115-C8DE-434A-BA9A-B40088E74624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TopStandardSalesInvoice/50006"/>
                <w:id w:val="-804161553"/>
                <w:dataBinding w:prefixMappings="xmlns:ns0='urn:microsoft-dynamics-nav/reports/TopStandardSalesInvoice/50006/'" w:xpath="/ns0:NavWordReportXmlPart[1]/ns0:Header[1]/ns0:PaymentReportingArgument[1]/ns0:PaymentServiceLogo[1]" w:storeItemID="{66C11115-C8DE-434A-BA9A-B40088E74624}"/>
                <w:picture/>
              </w:sdtPr>
              <w:sdtEndPr/>
              <w:sdtContent>
                <w:p w:rsidR="00A97B8A" w:rsidP="00AF3B56" w:rsidRDefault="00A97B8A" w14:paraId="03A70DE1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3EF36F01" wp14:editId="1BF64318">
                        <wp:extent cx="1080000" cy="1080000"/>
                        <wp:effectExtent l="0" t="0" r="6350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8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TopStandardSalesInvoice/500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TopStandardSalesInvoice/50006/'" w:xpath="/ns0:NavWordReportXmlPart[1]/ns0:Header[1]/ns0:PaymentReportingArgument[1]/ns0:PaymentServiceText_Url[1]" w:storeItemID="{66C11115-C8DE-434A-BA9A-B40088E74624}"/>
                <w:text/>
              </w:sdtPr>
              <w:sdtEndPr/>
              <w:sdtContent>
                <w:p w:rsidR="00A97B8A" w:rsidP="00AF3B56" w:rsidRDefault="00A97B8A" w14:paraId="3ACC1B26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433A534D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F9A8A4A" w14:textId="77777777">
      <w:pPr>
        <w:pStyle w:val="SubGroupSeparation"/>
      </w:pPr>
    </w:p>
    <w:p w:rsidR="008166C0" w:rsidP="00FF5235" w:rsidRDefault="008166C0" w14:paraId="56B80023" w14:textId="77777777">
      <w:pPr>
        <w:spacing w:before="60" w:after="60"/>
        <w:ind w:right="144"/>
      </w:pPr>
    </w:p>
    <w:sectPr w:rsidR="008166C0" w:rsidSect="005573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53425" w:rsidP="00E40C63" w:rsidRDefault="00053425" w14:paraId="713B36F6" w14:textId="77777777">
      <w:pPr>
        <w:spacing w:after="0"/>
      </w:pPr>
      <w:r>
        <w:separator/>
      </w:r>
    </w:p>
  </w:endnote>
  <w:endnote w:type="continuationSeparator" w:id="0">
    <w:p w:rsidR="00053425" w:rsidP="00E40C63" w:rsidRDefault="00053425" w14:paraId="4A470EE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1446" w:rsidRDefault="003E1446" w14:paraId="0FFF8407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6D2DDCC3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13AF86A0" w14:textId="77777777">
            <w:sdt>
              <w:sdtPr>
                <w:rPr>
                  <w:lang w:val="da-DK"/>
                </w:rPr>
                <w:alias w:val="#Nav: /Header/CompanyLegalStatement"/>
                <w:tag w:val="#Nav: TopStandardSalesInvoice/500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TopStandardSalesInvoice/50006/'" w:xpath="/ns0:NavWordReportXmlPart[1]/ns0:Header[1]/ns0:CompanyLegalStatement[1]" w:storeItemID="{66C11115-C8DE-434A-BA9A-B40088E74624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68294E58" w14:textId="77777777">
                    <w:pPr>
                      <w:pStyle w:val="Ingenafstand"/>
                      <w:rPr>
                        <w:sz w:val="16"/>
                        <w:szCs w:val="16"/>
                      </w:rPr>
                    </w:pPr>
                    <w:proofErr w:type="spellStart"/>
                    <w:r w:rsidRPr="00F83594">
                      <w:rPr>
                        <w:lang w:val="da-DK"/>
                      </w:rPr>
                      <w:t>CompanyLegalStatement</w:t>
                    </w:r>
                    <w:proofErr w:type="spellEnd"/>
                  </w:p>
                </w:tc>
              </w:sdtContent>
            </w:sdt>
          </w:tr>
        </w:tbl>
        <w:p w:rsidR="001D1CE2" w:rsidP="0090637C" w:rsidRDefault="001D1CE2" w14:paraId="4FCC56E1" w14:textId="77777777">
          <w:pPr>
            <w:pStyle w:val="Ingenafstand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137B1BAE" w14:textId="77777777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7F50" w:rsidRDefault="003C7F50" w14:paraId="27E273DF" w14:textId="376A62B0">
    <w:pPr>
      <w:pStyle w:val="Sidefod"/>
      <w:rPr>
        <w:sz w:val="12"/>
        <w:szCs w:val="12"/>
      </w:rPr>
    </w:pPr>
  </w:p>
  <w:p w:rsidRPr="00B74E90" w:rsidR="004D3595" w:rsidRDefault="004D3595" w14:paraId="0758D488" w14:textId="75DE09AB">
    <w:pPr>
      <w:pStyle w:val="Sidefod"/>
      <w:rPr>
        <w:sz w:val="16"/>
        <w:szCs w:val="16"/>
      </w:rPr>
    </w:pPr>
  </w:p>
  <w:tbl>
    <w:tblPr>
      <w:tblStyle w:val="Tabel-Git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980"/>
      <w:gridCol w:w="1559"/>
      <w:gridCol w:w="2126"/>
      <w:gridCol w:w="2410"/>
      <w:gridCol w:w="2120"/>
    </w:tblGrid>
    <w:tr w:rsidRPr="00B74E90" w:rsidR="00A07228" w:rsidTr="00AF3B56" w14:paraId="3A6E6E1B" w14:textId="77777777">
      <w:tc>
        <w:tcPr>
          <w:tcW w:w="1980" w:type="dxa"/>
          <w:vAlign w:val="center"/>
        </w:tcPr>
        <w:sdt>
          <w:sdtPr>
            <w:rPr>
              <w:rFonts w:asciiTheme="majorHAnsi" w:hAnsiTheme="majorHAnsi"/>
              <w:color w:val="0070C0"/>
              <w:sz w:val="20"/>
              <w:szCs w:val="20"/>
            </w:rPr>
            <w:alias w:val="#Nav: /Header/CompanyAddress1"/>
            <w:tag w:val="#Nav: TopStandardSalesInvoice/50006"/>
            <w:id w:val="-1595237386"/>
            <w:placeholder>
              <w:docPart w:val="1C988D99C2234690A7A8D0A22B68E3B9"/>
            </w:placeholder>
            <w:dataBinding w:prefixMappings="xmlns:ns0='urn:microsoft-dynamics-nav/reports/TopStandardSalesInvoice/50006/'" w:xpath="/ns0:NavWordReportXmlPart[1]/ns0:Header[1]/ns0:CompanyAddress1[1]" w:storeItemID="{66C11115-C8DE-434A-BA9A-B40088E74624}"/>
            <w:text/>
          </w:sdtPr>
          <w:sdtEndPr/>
          <w:sdtContent>
            <w:p w:rsidRPr="00B74E90" w:rsidR="00A07228" w:rsidP="00B74E90" w:rsidRDefault="00A07228" w14:paraId="78DE3AB5" w14:textId="64527E95">
              <w:pPr>
                <w:pStyle w:val="Sidefod"/>
                <w:rPr>
                  <w:sz w:val="16"/>
                  <w:szCs w:val="16"/>
                </w:rPr>
              </w:pPr>
              <w:r w:rsidRPr="0075325A">
                <w:rPr>
                  <w:rFonts w:asciiTheme="majorHAnsi" w:hAnsiTheme="majorHAnsi"/>
                  <w:color w:val="0070C0"/>
                  <w:sz w:val="20"/>
                  <w:szCs w:val="20"/>
                </w:rPr>
                <w:t>CompanyAddress1</w:t>
              </w:r>
            </w:p>
          </w:sdtContent>
        </w:sdt>
      </w:tc>
      <w:tc>
        <w:tcPr>
          <w:tcW w:w="1559" w:type="dxa"/>
        </w:tcPr>
        <w:p w:rsidRPr="00B74E90" w:rsidR="00A07228" w:rsidP="00B74E90" w:rsidRDefault="00A07228" w14:paraId="007F22E6" w14:textId="77777777">
          <w:pPr>
            <w:pStyle w:val="Sidefod"/>
            <w:rPr>
              <w:sz w:val="16"/>
              <w:szCs w:val="16"/>
            </w:rPr>
          </w:pPr>
        </w:p>
      </w:tc>
      <w:tc>
        <w:tcPr>
          <w:tcW w:w="2126" w:type="dxa"/>
        </w:tcPr>
        <w:p w:rsidRPr="00B74E90" w:rsidR="00A07228" w:rsidP="00B74E90" w:rsidRDefault="00A07228" w14:paraId="286A8FD2" w14:textId="77777777">
          <w:pPr>
            <w:pStyle w:val="Sidefod"/>
            <w:rPr>
              <w:sz w:val="16"/>
              <w:szCs w:val="16"/>
            </w:rPr>
          </w:pPr>
        </w:p>
      </w:tc>
      <w:tc>
        <w:tcPr>
          <w:tcW w:w="2410" w:type="dxa"/>
        </w:tcPr>
        <w:p w:rsidRPr="00B74E90" w:rsidR="00A07228" w:rsidP="00B74E90" w:rsidRDefault="00A07228" w14:paraId="1B1C42F5" w14:textId="3075A345">
          <w:pPr>
            <w:pStyle w:val="Sidefod"/>
            <w:rPr>
              <w:sz w:val="16"/>
              <w:szCs w:val="16"/>
            </w:rPr>
          </w:pPr>
        </w:p>
      </w:tc>
      <w:tc>
        <w:tcPr>
          <w:tcW w:w="2120" w:type="dxa"/>
        </w:tcPr>
        <w:p w:rsidRPr="00B74E90" w:rsidR="00A07228" w:rsidP="00B74E90" w:rsidRDefault="00A07228" w14:paraId="264183EA" w14:textId="77777777">
          <w:pPr>
            <w:pStyle w:val="Sidefod"/>
            <w:rPr>
              <w:sz w:val="16"/>
              <w:szCs w:val="16"/>
            </w:rPr>
          </w:pPr>
        </w:p>
      </w:tc>
    </w:tr>
    <w:tr w:rsidRPr="00B74E90" w:rsidR="00A07228" w:rsidTr="00AF3B56" w14:paraId="5F4FA96C" w14:textId="77777777">
      <w:tc>
        <w:tcPr>
          <w:tcW w:w="1980" w:type="dxa"/>
        </w:tcPr>
        <w:p w:rsidRPr="00B74E90" w:rsidR="00A07228" w:rsidP="00B74E90" w:rsidRDefault="00053425" w14:paraId="3982C595" w14:textId="25E16AA7">
          <w:pPr>
            <w:pStyle w:val="Sidefod"/>
            <w:rPr>
              <w:sz w:val="16"/>
              <w:szCs w:val="16"/>
            </w:rPr>
          </w:pPr>
          <w:sdt>
            <w:sdtPr>
              <w:rPr>
                <w:sz w:val="20"/>
                <w:szCs w:val="20"/>
              </w:rPr>
              <w:alias w:val="#Nav: /Header/CompanyAddress2"/>
              <w:tag w:val="#Nav: TopStandardSalesInvoice/50006"/>
              <w:id w:val="1818296031"/>
              <w:placeholder>
                <w:docPart w:val="FE0B2737C1ED45B5AACC63056DBFE095"/>
              </w:placeholder>
              <w:dataBinding w:prefixMappings="xmlns:ns0='urn:microsoft-dynamics-nav/reports/TopStandardSalesInvoice/50006/'" w:xpath="/ns0:NavWordReportXmlPart[1]/ns0:Header[1]/ns0:CompanyAddress2[1]" w:storeItemID="{66C11115-C8DE-434A-BA9A-B40088E74624}"/>
              <w:text/>
            </w:sdtPr>
            <w:sdtEndPr/>
            <w:sdtContent>
              <w:r w:rsidRPr="0075325A" w:rsidR="00A07228">
                <w:rPr>
                  <w:sz w:val="20"/>
                  <w:szCs w:val="20"/>
                </w:rPr>
                <w:t>CompanyAddress2</w:t>
              </w:r>
            </w:sdtContent>
          </w:sdt>
        </w:p>
      </w:tc>
      <w:sdt>
        <w:sdtPr>
          <w:rPr>
            <w:sz w:val="20"/>
            <w:szCs w:val="20"/>
          </w:rPr>
          <w:alias w:val="#Nav: /Header/CompanyPhoneNo_Lbl"/>
          <w:tag w:val="#Nav: TopStandardSalesInvoice/50006"/>
          <w:id w:val="-797996561"/>
          <w:placeholder>
            <w:docPart w:val="504B18D1D4A445BAA9AC5D3FBA42230B"/>
          </w:placeholder>
          <w:dataBinding w:prefixMappings="xmlns:ns0='urn:microsoft-dynamics-nav/reports/TopStandardSalesInvoice/50006/'" w:xpath="/ns0:NavWordReportXmlPart[1]/ns0:Header[1]/ns0:CompanyPhoneNo_Lbl[1]" w:storeItemID="{66C11115-C8DE-434A-BA9A-B40088E74624}"/>
          <w:text/>
        </w:sdtPr>
        <w:sdtEndPr/>
        <w:sdtContent>
          <w:tc>
            <w:tcPr>
              <w:tcW w:w="1559" w:type="dxa"/>
            </w:tcPr>
            <w:p w:rsidRPr="00B74E90" w:rsidR="00A07228" w:rsidP="00B74E90" w:rsidRDefault="00A07228" w14:paraId="68E2B719" w14:textId="335C9F4B">
              <w:pPr>
                <w:pStyle w:val="Sidefod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b/>
            <w:bCs/>
            <w:sz w:val="20"/>
            <w:szCs w:val="20"/>
          </w:rPr>
          <w:alias w:val="#Nav: /Header/CompanyPhoneNo"/>
          <w:tag w:val="#Nav: TopStandardSalesInvoice/50006"/>
          <w:id w:val="1301577681"/>
          <w:placeholder>
            <w:docPart w:val="45E55B05E26A49869049600A28794096"/>
          </w:placeholder>
          <w:dataBinding w:prefixMappings="xmlns:ns0='urn:microsoft-dynamics-nav/reports/TopStandardSalesInvoice/50006/'" w:xpath="/ns0:NavWordReportXmlPart[1]/ns0:Header[1]/ns0:CompanyPhoneNo[1]" w:storeItemID="{66C11115-C8DE-434A-BA9A-B40088E74624}"/>
          <w:text/>
        </w:sdtPr>
        <w:sdtEndPr/>
        <w:sdtContent>
          <w:tc>
            <w:tcPr>
              <w:tcW w:w="2126" w:type="dxa"/>
            </w:tcPr>
            <w:p w:rsidRPr="00B74E90" w:rsidR="00A07228" w:rsidP="00902551" w:rsidRDefault="00A07228" w14:paraId="5C972F58" w14:textId="62530006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  <w:lang w:val="da-DK"/>
                </w:rPr>
                <w:t>CompanyPhoneNo</w:t>
              </w:r>
              <w:proofErr w:type="spellEnd"/>
            </w:p>
          </w:tc>
        </w:sdtContent>
      </w:sdt>
      <w:sdt>
        <w:sdtPr>
          <w:rPr>
            <w:rFonts w:cstheme="minorHAnsi"/>
            <w:caps/>
            <w:sz w:val="16"/>
            <w:szCs w:val="16"/>
          </w:rPr>
          <w:id w:val="1446427479"/>
          <w:placeholder>
            <w:docPart w:val="27B0ACADE9D04C129E9F34E25D35B5AC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2410" w:type="dxa"/>
            </w:tcPr>
            <w:p w:rsidRPr="00B74E90" w:rsidR="00A07228" w:rsidP="00B74E90" w:rsidRDefault="00A07228" w14:paraId="2F002713" w14:textId="70742A61">
              <w:pPr>
                <w:pStyle w:val="Sidefod"/>
                <w:rPr>
                  <w:sz w:val="16"/>
                  <w:szCs w:val="16"/>
                </w:rPr>
              </w:pPr>
              <w:r w:rsidRPr="0075325A">
                <w:rPr>
                  <w:rFonts w:cstheme="minorHAnsi"/>
                  <w:caps/>
                  <w:sz w:val="20"/>
                  <w:szCs w:val="20"/>
                </w:rPr>
                <w:t>CompanyVATRegNo</w:t>
              </w:r>
              <w:r>
                <w:rPr>
                  <w:rFonts w:cstheme="minorHAnsi"/>
                  <w:caps/>
                  <w:sz w:val="16"/>
                  <w:szCs w:val="16"/>
                </w:rPr>
                <w:t>_Lbl</w:t>
              </w:r>
            </w:p>
          </w:tc>
        </w:sdtContent>
      </w:sdt>
      <w:sdt>
        <w:sdtPr>
          <w:rPr>
            <w:rFonts w:cstheme="minorHAnsi"/>
            <w:sz w:val="16"/>
            <w:szCs w:val="16"/>
          </w:rPr>
          <w:id w:val="717549582"/>
          <w:placeholder>
            <w:docPart w:val="317E5FCF059742DE9E79D0AD7414B72B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2120" w:type="dxa"/>
            </w:tcPr>
            <w:p w:rsidRPr="00B74E90" w:rsidR="00A07228" w:rsidP="00BE6D48" w:rsidRDefault="00A07228" w14:paraId="33E7D128" w14:textId="4F695FD5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  <w:tr w:rsidRPr="00B74E90" w:rsidR="00A07228" w:rsidTr="00AF3B56" w14:paraId="35D15120" w14:textId="77777777">
      <w:tc>
        <w:tcPr>
          <w:tcW w:w="1980" w:type="dxa"/>
        </w:tcPr>
        <w:p w:rsidRPr="00B74E90" w:rsidR="00A07228" w:rsidP="00B74E90" w:rsidRDefault="00053425" w14:paraId="0E236F6D" w14:textId="74FAEADF">
          <w:pPr>
            <w:pStyle w:val="Sidefod"/>
            <w:rPr>
              <w:sz w:val="16"/>
              <w:szCs w:val="16"/>
            </w:rPr>
          </w:pPr>
          <w:sdt>
            <w:sdtPr>
              <w:rPr>
                <w:sz w:val="20"/>
                <w:szCs w:val="20"/>
              </w:rPr>
              <w:alias w:val="#Nav: /Header/CompanyAddress3"/>
              <w:tag w:val="#Nav: TopStandardSalesInvoice/50006"/>
              <w:id w:val="-1029801053"/>
              <w:placeholder>
                <w:docPart w:val="176D297FAA034F8FA67E3F8F49B7AC1F"/>
              </w:placeholder>
              <w:dataBinding w:prefixMappings="xmlns:ns0='urn:microsoft-dynamics-nav/reports/TopStandardSalesInvoice/50006/'" w:xpath="/ns0:NavWordReportXmlPart[1]/ns0:Header[1]/ns0:CompanyAddress3[1]" w:storeItemID="{66C11115-C8DE-434A-BA9A-B40088E74624}"/>
              <w:text/>
            </w:sdtPr>
            <w:sdtEndPr/>
            <w:sdtContent>
              <w:r w:rsidRPr="0075325A" w:rsidR="00A07228">
                <w:rPr>
                  <w:sz w:val="20"/>
                  <w:szCs w:val="20"/>
                </w:rPr>
                <w:t>CompanyAddress3</w:t>
              </w:r>
            </w:sdtContent>
          </w:sdt>
        </w:p>
      </w:tc>
      <w:tc>
        <w:tcPr>
          <w:tcW w:w="1559" w:type="dxa"/>
        </w:tcPr>
        <w:p w:rsidRPr="00B74E90" w:rsidR="00A07228" w:rsidP="00B74E90" w:rsidRDefault="00A07228" w14:paraId="00765E40" w14:textId="68B23D74">
          <w:pPr>
            <w:pStyle w:val="Sidefod"/>
            <w:rPr>
              <w:sz w:val="16"/>
              <w:szCs w:val="16"/>
            </w:rPr>
          </w:pPr>
          <w:r>
            <w:rPr>
              <w:sz w:val="16"/>
              <w:szCs w:val="16"/>
            </w:rPr>
            <w:t>E-</w:t>
          </w:r>
          <w:r w:rsidRPr="0075325A">
            <w:rPr>
              <w:sz w:val="20"/>
              <w:szCs w:val="20"/>
            </w:rPr>
            <w:t>mail</w:t>
          </w:r>
        </w:p>
      </w:tc>
      <w:sdt>
        <w:sdtPr>
          <w:rPr>
            <w:sz w:val="20"/>
            <w:szCs w:val="20"/>
          </w:rPr>
          <w:alias w:val="#Nav: /Header/CompanyEMail"/>
          <w:tag w:val="#Nav: TopStandardSalesInvoice/50006"/>
          <w:id w:val="-1792890827"/>
          <w:placeholder>
            <w:docPart w:val="2EAE6E25F8C545B7957D29AAB4B5C278"/>
          </w:placeholder>
          <w:dataBinding w:prefixMappings="xmlns:ns0='urn:microsoft-dynamics-nav/reports/TopStandardSalesInvoice/50006/'" w:xpath="/ns0:NavWordReportXmlPart[1]/ns0:Header[1]/ns0:CompanyEMail[1]" w:storeItemID="{66C11115-C8DE-434A-BA9A-B40088E74624}"/>
          <w:text/>
        </w:sdtPr>
        <w:sdtEndPr/>
        <w:sdtContent>
          <w:tc>
            <w:tcPr>
              <w:tcW w:w="2126" w:type="dxa"/>
            </w:tcPr>
            <w:p w:rsidRPr="00B74E90" w:rsidR="00A07228" w:rsidP="00AA395F" w:rsidRDefault="00A07228" w14:paraId="580A72D3" w14:textId="067BF5F8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  <w:lang w:val="da-DK"/>
                </w:rPr>
                <w:t>CompanyEMail</w:t>
              </w:r>
              <w:proofErr w:type="spellEnd"/>
            </w:p>
          </w:tc>
        </w:sdtContent>
      </w:sdt>
      <w:tc>
        <w:tcPr>
          <w:tcW w:w="2410" w:type="dxa"/>
        </w:tcPr>
        <w:p w:rsidRPr="0075325A" w:rsidR="00A07228" w:rsidP="00B74E90" w:rsidRDefault="00A07228" w14:paraId="23E3DDA0" w14:textId="37109252">
          <w:pPr>
            <w:pStyle w:val="Sidefod"/>
            <w:rPr>
              <w:sz w:val="20"/>
              <w:szCs w:val="20"/>
            </w:rPr>
          </w:pPr>
          <w:r w:rsidRPr="0075325A">
            <w:rPr>
              <w:sz w:val="20"/>
              <w:szCs w:val="20"/>
            </w:rPr>
            <w:t>Web</w:t>
          </w:r>
        </w:p>
      </w:tc>
      <w:sdt>
        <w:sdtPr>
          <w:rPr>
            <w:sz w:val="20"/>
            <w:szCs w:val="20"/>
          </w:rPr>
          <w:alias w:val="#Nav: /Header/CompanyHomePage"/>
          <w:tag w:val="#Nav: TopStandardSalesInvoice/50006"/>
          <w:id w:val="581729485"/>
          <w:placeholder>
            <w:docPart w:val="D6AD300BEC4C47E29639B2E25FF7FEC4"/>
          </w:placeholder>
          <w:dataBinding w:prefixMappings="xmlns:ns0='urn:microsoft-dynamics-nav/reports/TopStandardSalesInvoice/50006/'" w:xpath="/ns0:NavWordReportXmlPart[1]/ns0:Header[1]/ns0:CompanyHomePage[1]" w:storeItemID="{66C11115-C8DE-434A-BA9A-B40088E74624}"/>
          <w:text/>
        </w:sdtPr>
        <w:sdtEndPr/>
        <w:sdtContent>
          <w:tc>
            <w:tcPr>
              <w:tcW w:w="2120" w:type="dxa"/>
            </w:tcPr>
            <w:p w:rsidRPr="00B74E90" w:rsidR="00A07228" w:rsidP="00BE6D48" w:rsidRDefault="00A07228" w14:paraId="77BA0150" w14:textId="32EC06EF">
              <w:pPr>
                <w:pStyle w:val="Sidefod"/>
                <w:jc w:val="right"/>
                <w:rPr>
                  <w:sz w:val="16"/>
                  <w:szCs w:val="16"/>
                </w:rPr>
              </w:pPr>
              <w:proofErr w:type="spellStart"/>
              <w:r w:rsidRPr="0075325A">
                <w:rPr>
                  <w:sz w:val="20"/>
                  <w:szCs w:val="20"/>
                  <w:lang w:val="da-DK"/>
                </w:rPr>
                <w:t>CompanyHomePage</w:t>
              </w:r>
              <w:proofErr w:type="spellEnd"/>
            </w:p>
          </w:tc>
        </w:sdtContent>
      </w:sdt>
    </w:tr>
  </w:tbl>
  <w:p w:rsidRPr="00B74E90" w:rsidR="004D3595" w:rsidP="00902551" w:rsidRDefault="004D3595" w14:paraId="6225E206" w14:textId="625CF896">
    <w:pPr>
      <w:pStyle w:val="Sidefod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53425" w:rsidP="00E40C63" w:rsidRDefault="00053425" w14:paraId="22A68456" w14:textId="77777777">
      <w:pPr>
        <w:spacing w:after="0"/>
      </w:pPr>
      <w:r>
        <w:separator/>
      </w:r>
    </w:p>
  </w:footnote>
  <w:footnote w:type="continuationSeparator" w:id="0">
    <w:p w:rsidR="00053425" w:rsidP="00E40C63" w:rsidRDefault="00053425" w14:paraId="64A96FC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1446" w:rsidRDefault="003E1446" w14:paraId="271DBBCB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A292A85" w14:textId="77777777">
      <w:tc>
        <w:tcPr>
          <w:tcW w:w="2929" w:type="pct"/>
        </w:tcPr>
        <w:p w:rsidRPr="00C43401" w:rsidR="00C43401" w:rsidP="00C43401" w:rsidRDefault="00053425" w14:paraId="4C6606D8" w14:textId="77777777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TopStandardSalesInvoice/50006"/>
              <w:id w:val="1118172250"/>
              <w:placeholder>
                <w:docPart w:val="85F17D8968A64DA6A4F66CAAC909213D"/>
              </w:placeholder>
              <w:dataBinding w:prefixMappings="xmlns:ns0='urn:microsoft-dynamics-nav/reports/TopStandardSalesInvoice/50006/'" w:xpath="/ns0:NavWordReportXmlPart[1]/ns0:Header[1]/ns0:DocumentTitle_Lbl[1]" w:storeItemID="{66C11115-C8DE-434A-BA9A-B40088E74624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Pr="00C43401" w:rsidR="00C43401">
                <w:rPr>
                  <w:rStyle w:val="Strk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TopStandardSalesInvoice/50006"/>
              <w:id w:val="-1792285139"/>
              <w:placeholder>
                <w:docPart w:val="85F17D8968A64DA6A4F66CAAC909213D"/>
              </w:placeholder>
              <w:dataBinding w:prefixMappings="xmlns:ns0='urn:microsoft-dynamics-nav/reports/TopStandardSalesInvoice/50006/'" w:xpath="/ns0:NavWordReportXmlPart[1]/ns0:Header[1]/ns0:DocumentNo[1]" w:storeItemID="{66C11115-C8DE-434A-BA9A-B40088E74624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1D2965">
                <w:rPr>
                  <w:rStyle w:val="Strk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opStandardSalesInvoice/50006"/>
            <w:id w:val="-1183590736"/>
            <w:placeholder>
              <w:docPart w:val="647FBC123D0D4A4C8824A50443E4DFC1"/>
            </w:placeholder>
            <w:dataBinding w:prefixMappings="xmlns:ns0='urn:microsoft-dynamics-nav/reports/TopStandardSalesInvoice/50006/'" w:xpath="/ns0:NavWordReportXmlPart[1]/ns0:Header[1]/ns0:DocumentDate[1]" w:storeItemID="{66C11115-C8DE-434A-BA9A-B40088E74624}"/>
            <w:text/>
          </w:sdtPr>
          <w:sdtEndPr/>
          <w:sdtContent>
            <w:p w:rsidR="00C43401" w:rsidP="00C43401" w:rsidRDefault="00C43401" w14:paraId="01216AA8" w14:textId="77777777">
              <w:pPr>
                <w:pStyle w:val="Ingenafstand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53425" w14:paraId="7A056EDE" w14:textId="77777777">
          <w:pPr>
            <w:pStyle w:val="Ingenafstand"/>
            <w:rPr>
              <w:b/>
            </w:rPr>
          </w:pPr>
          <w:sdt>
            <w:sdtPr>
              <w:alias w:val="#Nav: /Header/Page_Lbl"/>
              <w:tag w:val="#Nav: TopStandardSalesInvoice/50006"/>
              <w:id w:val="-1719745130"/>
              <w:placeholder>
                <w:docPart w:val="85F17D8968A64DA6A4F66CAAC909213D"/>
              </w:placeholder>
              <w:dataBinding w:prefixMappings="xmlns:ns0='urn:microsoft-dynamics-nav/reports/TopStandardSalesInvoice/50006/'" w:xpath="/ns0:NavWordReportXmlPart[1]/ns0:Header[1]/ns0:Page_Lbl[1]" w:storeItemID="{66C11115-C8DE-434A-BA9A-B40088E74624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D7B3190" w14:textId="77777777">
          <w:pPr>
            <w:pStyle w:val="Sidehoved"/>
            <w:jc w:val="right"/>
            <w:rPr>
              <w:b/>
            </w:rPr>
          </w:pPr>
        </w:p>
      </w:tc>
    </w:tr>
  </w:tbl>
  <w:p w:rsidRPr="001D1CE2" w:rsidR="00D6006D" w:rsidP="00D6006D" w:rsidRDefault="00D6006D" w14:paraId="5850F58D" w14:textId="77777777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1446" w:rsidRDefault="003E1446" w14:paraId="29FDD139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27DAF"/>
    <w:rsid w:val="000314D6"/>
    <w:rsid w:val="00032E69"/>
    <w:rsid w:val="000357EB"/>
    <w:rsid w:val="00037882"/>
    <w:rsid w:val="00047143"/>
    <w:rsid w:val="00052A0B"/>
    <w:rsid w:val="00053425"/>
    <w:rsid w:val="00063F20"/>
    <w:rsid w:val="00066F99"/>
    <w:rsid w:val="000675B3"/>
    <w:rsid w:val="00070EE8"/>
    <w:rsid w:val="00072E92"/>
    <w:rsid w:val="00074151"/>
    <w:rsid w:val="000844A3"/>
    <w:rsid w:val="00085F2B"/>
    <w:rsid w:val="000A2D83"/>
    <w:rsid w:val="000A665A"/>
    <w:rsid w:val="000C0A4E"/>
    <w:rsid w:val="000D2281"/>
    <w:rsid w:val="000D228E"/>
    <w:rsid w:val="000D537A"/>
    <w:rsid w:val="000D5A6D"/>
    <w:rsid w:val="000E00A6"/>
    <w:rsid w:val="000E071F"/>
    <w:rsid w:val="000E555D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685F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07CD1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84A84"/>
    <w:rsid w:val="0029628E"/>
    <w:rsid w:val="002A29DF"/>
    <w:rsid w:val="002A37A1"/>
    <w:rsid w:val="002A382C"/>
    <w:rsid w:val="002B6B46"/>
    <w:rsid w:val="002B7F36"/>
    <w:rsid w:val="002C7384"/>
    <w:rsid w:val="002E25F1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3B4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0802"/>
    <w:rsid w:val="003C1AC6"/>
    <w:rsid w:val="003C2C96"/>
    <w:rsid w:val="003C4ED3"/>
    <w:rsid w:val="003C7F50"/>
    <w:rsid w:val="003D120B"/>
    <w:rsid w:val="003D4B80"/>
    <w:rsid w:val="003E1446"/>
    <w:rsid w:val="003E2178"/>
    <w:rsid w:val="003F06E3"/>
    <w:rsid w:val="003F77E2"/>
    <w:rsid w:val="0040698F"/>
    <w:rsid w:val="0041602B"/>
    <w:rsid w:val="0041708A"/>
    <w:rsid w:val="00424ECF"/>
    <w:rsid w:val="004251CE"/>
    <w:rsid w:val="0043655A"/>
    <w:rsid w:val="00441EFA"/>
    <w:rsid w:val="00442833"/>
    <w:rsid w:val="00444563"/>
    <w:rsid w:val="00447486"/>
    <w:rsid w:val="00451877"/>
    <w:rsid w:val="00451D06"/>
    <w:rsid w:val="0045566D"/>
    <w:rsid w:val="0046083A"/>
    <w:rsid w:val="0047382C"/>
    <w:rsid w:val="004763E0"/>
    <w:rsid w:val="00477F79"/>
    <w:rsid w:val="0048687D"/>
    <w:rsid w:val="00492354"/>
    <w:rsid w:val="004A4D71"/>
    <w:rsid w:val="004A6A64"/>
    <w:rsid w:val="004B22F6"/>
    <w:rsid w:val="004B3E55"/>
    <w:rsid w:val="004B47ED"/>
    <w:rsid w:val="004B6FE5"/>
    <w:rsid w:val="004C32D6"/>
    <w:rsid w:val="004C60A5"/>
    <w:rsid w:val="004D359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30C03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0D84"/>
    <w:rsid w:val="006C30D9"/>
    <w:rsid w:val="006C4581"/>
    <w:rsid w:val="006D4464"/>
    <w:rsid w:val="006D4B90"/>
    <w:rsid w:val="006D64AE"/>
    <w:rsid w:val="006F1668"/>
    <w:rsid w:val="006F2626"/>
    <w:rsid w:val="006F73A7"/>
    <w:rsid w:val="00702AAD"/>
    <w:rsid w:val="007057CA"/>
    <w:rsid w:val="007107F8"/>
    <w:rsid w:val="0071439C"/>
    <w:rsid w:val="00716E24"/>
    <w:rsid w:val="00717687"/>
    <w:rsid w:val="007200AD"/>
    <w:rsid w:val="00731217"/>
    <w:rsid w:val="00731840"/>
    <w:rsid w:val="00735EC6"/>
    <w:rsid w:val="00741F6B"/>
    <w:rsid w:val="00746740"/>
    <w:rsid w:val="0075325A"/>
    <w:rsid w:val="007532CB"/>
    <w:rsid w:val="007537BA"/>
    <w:rsid w:val="00760FA8"/>
    <w:rsid w:val="00765190"/>
    <w:rsid w:val="00766078"/>
    <w:rsid w:val="00770D4C"/>
    <w:rsid w:val="0077236B"/>
    <w:rsid w:val="007773B8"/>
    <w:rsid w:val="00777632"/>
    <w:rsid w:val="00777ADC"/>
    <w:rsid w:val="00797002"/>
    <w:rsid w:val="00797305"/>
    <w:rsid w:val="007A0A2F"/>
    <w:rsid w:val="007A3649"/>
    <w:rsid w:val="007B2090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0D4F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2551"/>
    <w:rsid w:val="00903C3D"/>
    <w:rsid w:val="0090637C"/>
    <w:rsid w:val="009072D1"/>
    <w:rsid w:val="00907BBD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83B1D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C4B5B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98F"/>
    <w:rsid w:val="00A01AB9"/>
    <w:rsid w:val="00A048EC"/>
    <w:rsid w:val="00A05200"/>
    <w:rsid w:val="00A07228"/>
    <w:rsid w:val="00A132E3"/>
    <w:rsid w:val="00A30C38"/>
    <w:rsid w:val="00A31BD6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395F"/>
    <w:rsid w:val="00AA59F5"/>
    <w:rsid w:val="00AB0297"/>
    <w:rsid w:val="00AB47BE"/>
    <w:rsid w:val="00AB4E3C"/>
    <w:rsid w:val="00AC0FDB"/>
    <w:rsid w:val="00AD1D9E"/>
    <w:rsid w:val="00AE5590"/>
    <w:rsid w:val="00AE6131"/>
    <w:rsid w:val="00AF1EDD"/>
    <w:rsid w:val="00AF3B56"/>
    <w:rsid w:val="00AF4452"/>
    <w:rsid w:val="00B01DA6"/>
    <w:rsid w:val="00B10D67"/>
    <w:rsid w:val="00B1593F"/>
    <w:rsid w:val="00B22FDE"/>
    <w:rsid w:val="00B25A22"/>
    <w:rsid w:val="00B32D4B"/>
    <w:rsid w:val="00B333F2"/>
    <w:rsid w:val="00B33B68"/>
    <w:rsid w:val="00B402B9"/>
    <w:rsid w:val="00B437D5"/>
    <w:rsid w:val="00B53D5E"/>
    <w:rsid w:val="00B57659"/>
    <w:rsid w:val="00B60D54"/>
    <w:rsid w:val="00B678D9"/>
    <w:rsid w:val="00B74E90"/>
    <w:rsid w:val="00B8041E"/>
    <w:rsid w:val="00B8205C"/>
    <w:rsid w:val="00B8528B"/>
    <w:rsid w:val="00B853E8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021D"/>
    <w:rsid w:val="00BE5952"/>
    <w:rsid w:val="00BE6BE6"/>
    <w:rsid w:val="00BE6D48"/>
    <w:rsid w:val="00BF0F10"/>
    <w:rsid w:val="00C14376"/>
    <w:rsid w:val="00C25361"/>
    <w:rsid w:val="00C27C1A"/>
    <w:rsid w:val="00C317A2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3361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323EA"/>
    <w:rsid w:val="00D34553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861D6"/>
    <w:rsid w:val="00DA0F11"/>
    <w:rsid w:val="00DA1CFC"/>
    <w:rsid w:val="00DA2E06"/>
    <w:rsid w:val="00DA38F1"/>
    <w:rsid w:val="00DA580A"/>
    <w:rsid w:val="00DB2F98"/>
    <w:rsid w:val="00DB3747"/>
    <w:rsid w:val="00DB4B5B"/>
    <w:rsid w:val="00DC25F8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23B1E"/>
    <w:rsid w:val="00E375BC"/>
    <w:rsid w:val="00E40C63"/>
    <w:rsid w:val="00E41182"/>
    <w:rsid w:val="00E4361D"/>
    <w:rsid w:val="00E470F6"/>
    <w:rsid w:val="00E514AB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D72C5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3AB4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5722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Overskrift1">
    <w:name w:val="heading 1"/>
    <w:basedOn w:val="Normal"/>
    <w:next w:val="Normal"/>
    <w:link w:val="Overskrift1Tegn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854DDE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link w:val="IngenafstandTegn"/>
    <w:uiPriority w:val="1"/>
    <w:qFormat/>
    <w:rsid w:val="00854DD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Normal"/>
    <w:next w:val="Normal"/>
    <w:link w:val="TitelTegn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luthilsen">
    <w:name w:val="Closing"/>
    <w:basedOn w:val="Normal"/>
    <w:link w:val="SluthilsenTegn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Standardskrifttypeiafsni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Standardskrifttypeiafsni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Standardskrifttypeiafsni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el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el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elTegn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elTegn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Overskrift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Overskrift1Tegn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Standardskrifttypeiafsni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Standardskrifttypeiafsni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Standardskrifttypeiafsni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Standardskrifttypeiafsnit"/>
    <w:link w:val="GroupSeparation"/>
    <w:rsid w:val="00777632"/>
  </w:style>
  <w:style w:type="paragraph" w:customStyle="1" w:styleId="Strongnospacing">
    <w:name w:val="Strong no spacing"/>
    <w:basedOn w:val="Ingenafstand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Ingenafstand"/>
    <w:link w:val="StrongnospacingForceRightChar"/>
    <w:rsid w:val="00EC595B"/>
    <w:pPr>
      <w:jc w:val="right"/>
    </w:pPr>
    <w:rPr>
      <w:b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C595B"/>
  </w:style>
  <w:style w:type="character" w:customStyle="1" w:styleId="StrongnospacingChar">
    <w:name w:val="Strong no spacing Char"/>
    <w:basedOn w:val="IngenafstandTegn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IngenafstandTegn"/>
    <w:link w:val="StrongnospacingForceRight"/>
    <w:rsid w:val="00EC595B"/>
    <w:rPr>
      <w:b/>
    </w:rPr>
  </w:style>
  <w:style w:type="paragraph" w:customStyle="1" w:styleId="Style2">
    <w:name w:val="Style2"/>
    <w:basedOn w:val="Ingenafstand"/>
    <w:link w:val="Style2Char"/>
    <w:rsid w:val="00AD1D9E"/>
  </w:style>
  <w:style w:type="character" w:customStyle="1" w:styleId="Style2Char">
    <w:name w:val="Style2 Char"/>
    <w:basedOn w:val="IngenafstandTegn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Fremhv">
    <w:name w:val="Emphasis"/>
    <w:basedOn w:val="Standardskrifttypeiafsnit"/>
    <w:uiPriority w:val="20"/>
    <w:qFormat/>
    <w:rsid w:val="00854DDE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DDE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854DD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854DDE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854DDE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dsholdertekst"/>
            </w:rPr>
            <w:t>Click here to enter text.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83F7CE71E00425FA917C9CFDCEA2F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23939-5E1B-4E23-85CF-E355F90AE873}"/>
      </w:docPartPr>
      <w:docPartBody>
        <w:p w:rsidR="00C91AB9" w:rsidRDefault="00647A87" w:rsidP="00647A87">
          <w:pPr>
            <w:pStyle w:val="283F7CE71E00425FA917C9CFDCEA2F8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227EAE5EEA24DB1BB01D52730E3DD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41E5A3B-65A1-4D95-ACE2-2999C54A0CC6}"/>
      </w:docPartPr>
      <w:docPartBody>
        <w:p w:rsidR="00C91AB9" w:rsidRDefault="00647A87" w:rsidP="00647A87">
          <w:pPr>
            <w:pStyle w:val="C227EAE5EEA24DB1BB01D52730E3DDF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F19A6569FA4743329547BB12DB028D3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DCC9E4-3CF1-43C0-BBA9-23D8AED7DF4A}"/>
      </w:docPartPr>
      <w:docPartBody>
        <w:p w:rsidR="00C91AB9" w:rsidRDefault="00647A87" w:rsidP="00647A87">
          <w:pPr>
            <w:pStyle w:val="F19A6569FA4743329547BB12DB028D30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46C69DA4B5F440594366C17E8B17B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6B1DD31-27A0-495C-A022-F013E8B59605}"/>
      </w:docPartPr>
      <w:docPartBody>
        <w:p w:rsidR="00C91AB9" w:rsidRDefault="00647A87" w:rsidP="00647A87">
          <w:pPr>
            <w:pStyle w:val="846C69DA4B5F440594366C17E8B17B53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48E6E74375C48D7B6E0D3CF219C6CF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1D1BC0C-6147-42F4-AF15-6ADE664C3D07}"/>
      </w:docPartPr>
      <w:docPartBody>
        <w:p w:rsidR="00C91AB9" w:rsidRDefault="00647A87" w:rsidP="00647A87">
          <w:pPr>
            <w:pStyle w:val="E48E6E74375C48D7B6E0D3CF219C6CFE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959A3EA872F416594B6D07059A0C9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6878E6-8372-4AE1-85CF-32C9886F879C}"/>
      </w:docPartPr>
      <w:docPartBody>
        <w:p w:rsidR="00C91AB9" w:rsidRDefault="00647A87" w:rsidP="00647A87">
          <w:pPr>
            <w:pStyle w:val="E959A3EA872F416594B6D07059A0C9D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62180503E764F08856FD885C0B1A8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1385BBA-AE56-471C-88B3-45432A359B24}"/>
      </w:docPartPr>
      <w:docPartBody>
        <w:p w:rsidR="00C91AB9" w:rsidRDefault="00647A87" w:rsidP="00647A87">
          <w:pPr>
            <w:pStyle w:val="762180503E764F08856FD885C0B1A8D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6B852B68091432BAA85C144D3EAF3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44FE6E6-EF77-46B3-A461-17151E451C2D}"/>
      </w:docPartPr>
      <w:docPartBody>
        <w:p w:rsidR="00C91AB9" w:rsidRDefault="00647A87" w:rsidP="00647A87">
          <w:pPr>
            <w:pStyle w:val="76B852B68091432BAA85C144D3EAF37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1920D7A88F74414B4C190410B2588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8BB3AB0-D75D-4853-BBA2-E4B5A86FA1E7}"/>
      </w:docPartPr>
      <w:docPartBody>
        <w:p w:rsidR="00C91AB9" w:rsidRDefault="00647A87" w:rsidP="00647A87">
          <w:pPr>
            <w:pStyle w:val="41920D7A88F74414B4C190410B2588A4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5FA86E5B8B64A7CA8F6129B6D12029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F4D44D-2D9C-41EF-966E-F67C52E6D1EB}"/>
      </w:docPartPr>
      <w:docPartBody>
        <w:p w:rsidR="00C91AB9" w:rsidRDefault="00647A87" w:rsidP="00647A87">
          <w:pPr>
            <w:pStyle w:val="E5FA86E5B8B64A7CA8F6129B6D120295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D150D9606EA4F6E99737C6F95A75E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ABC362-A4BF-4110-BBC4-2050C2FF5F1A}"/>
      </w:docPartPr>
      <w:docPartBody>
        <w:p w:rsidR="00C91AB9" w:rsidRDefault="00647A87" w:rsidP="00647A87">
          <w:pPr>
            <w:pStyle w:val="8D150D9606EA4F6E99737C6F95A75E1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C988D99C2234690A7A8D0A22B68E3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A8AB79-5853-423D-A2E8-5EB391263738}"/>
      </w:docPartPr>
      <w:docPartBody>
        <w:p w:rsidR="00100883" w:rsidRDefault="00332E9A" w:rsidP="00332E9A">
          <w:pPr>
            <w:pStyle w:val="1C988D99C2234690A7A8D0A22B68E3B9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FE0B2737C1ED45B5AACC63056DBFE09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70D0049-4FC7-430B-B2E9-B6D47AAF0AF4}"/>
      </w:docPartPr>
      <w:docPartBody>
        <w:p w:rsidR="00100883" w:rsidRDefault="00332E9A" w:rsidP="00332E9A">
          <w:pPr>
            <w:pStyle w:val="FE0B2737C1ED45B5AACC63056DBFE09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04B18D1D4A445BAA9AC5D3FBA42230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3B8E4B-F4B0-4413-8B25-17ECA5C743D0}"/>
      </w:docPartPr>
      <w:docPartBody>
        <w:p w:rsidR="00100883" w:rsidRDefault="00332E9A" w:rsidP="00332E9A">
          <w:pPr>
            <w:pStyle w:val="504B18D1D4A445BAA9AC5D3FBA42230B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5E55B05E26A49869049600A287940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B8B81C-B640-4610-88F5-37091D9EBBD4}"/>
      </w:docPartPr>
      <w:docPartBody>
        <w:p w:rsidR="00100883" w:rsidRDefault="00332E9A" w:rsidP="00332E9A">
          <w:pPr>
            <w:pStyle w:val="45E55B05E26A49869049600A28794096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27B0ACADE9D04C129E9F34E25D35B5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0F74AC-C4E4-407F-8D1D-0D2E25814093}"/>
      </w:docPartPr>
      <w:docPartBody>
        <w:p w:rsidR="00100883" w:rsidRDefault="00332E9A" w:rsidP="00332E9A">
          <w:pPr>
            <w:pStyle w:val="27B0ACADE9D04C129E9F34E25D35B5AC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17E5FCF059742DE9E79D0AD7414B7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48904F-FE18-4610-81B3-B026A74D8D89}"/>
      </w:docPartPr>
      <w:docPartBody>
        <w:p w:rsidR="00100883" w:rsidRDefault="00332E9A" w:rsidP="00332E9A">
          <w:pPr>
            <w:pStyle w:val="317E5FCF059742DE9E79D0AD7414B72B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76D297FAA034F8FA67E3F8F49B7AC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C9A803-0D8C-4207-B852-42B14509C010}"/>
      </w:docPartPr>
      <w:docPartBody>
        <w:p w:rsidR="00100883" w:rsidRDefault="00332E9A" w:rsidP="00332E9A">
          <w:pPr>
            <w:pStyle w:val="176D297FAA034F8FA67E3F8F49B7AC1F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2EAE6E25F8C545B7957D29AAB4B5C2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F3AF9-B998-470C-A421-0471853B6EE8}"/>
      </w:docPartPr>
      <w:docPartBody>
        <w:p w:rsidR="00100883" w:rsidRDefault="00332E9A" w:rsidP="00332E9A">
          <w:pPr>
            <w:pStyle w:val="2EAE6E25F8C545B7957D29AAB4B5C27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6AD300BEC4C47E29639B2E25FF7FEC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A15A18D-AA2C-4182-ADD6-76303EF75F63}"/>
      </w:docPartPr>
      <w:docPartBody>
        <w:p w:rsidR="00100883" w:rsidRDefault="00332E9A" w:rsidP="00332E9A">
          <w:pPr>
            <w:pStyle w:val="D6AD300BEC4C47E29639B2E25FF7FEC4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00883"/>
    <w:rsid w:val="00111F37"/>
    <w:rsid w:val="00145E18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5737"/>
    <w:rsid w:val="002A5D7D"/>
    <w:rsid w:val="002B16B0"/>
    <w:rsid w:val="002C6608"/>
    <w:rsid w:val="002D4377"/>
    <w:rsid w:val="002D5A0A"/>
    <w:rsid w:val="002F6AA1"/>
    <w:rsid w:val="00332E9A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4F5ACB"/>
    <w:rsid w:val="005027E4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47A87"/>
    <w:rsid w:val="006706AC"/>
    <w:rsid w:val="0067402E"/>
    <w:rsid w:val="00691B54"/>
    <w:rsid w:val="006A568E"/>
    <w:rsid w:val="006B1307"/>
    <w:rsid w:val="006D1AAA"/>
    <w:rsid w:val="006E63B9"/>
    <w:rsid w:val="0071615C"/>
    <w:rsid w:val="00724BA0"/>
    <w:rsid w:val="00732972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E374D"/>
    <w:rsid w:val="008F7F35"/>
    <w:rsid w:val="008F7F50"/>
    <w:rsid w:val="00904929"/>
    <w:rsid w:val="00920D69"/>
    <w:rsid w:val="009248DD"/>
    <w:rsid w:val="00954758"/>
    <w:rsid w:val="009563FB"/>
    <w:rsid w:val="00997A5F"/>
    <w:rsid w:val="009B550E"/>
    <w:rsid w:val="009B5B08"/>
    <w:rsid w:val="009C7718"/>
    <w:rsid w:val="00A1762E"/>
    <w:rsid w:val="00A21A72"/>
    <w:rsid w:val="00A27CB6"/>
    <w:rsid w:val="00A42AC1"/>
    <w:rsid w:val="00A555E7"/>
    <w:rsid w:val="00A67F7D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3099"/>
    <w:rsid w:val="00B07230"/>
    <w:rsid w:val="00B20C44"/>
    <w:rsid w:val="00B24D45"/>
    <w:rsid w:val="00B25766"/>
    <w:rsid w:val="00B63D63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2349D"/>
    <w:rsid w:val="00C91AB9"/>
    <w:rsid w:val="00C945BD"/>
    <w:rsid w:val="00CB561E"/>
    <w:rsid w:val="00D0317A"/>
    <w:rsid w:val="00D63E9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87885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32E9A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283F7CE71E00425FA917C9CFDCEA2F87">
    <w:name w:val="283F7CE71E00425FA917C9CFDCEA2F87"/>
    <w:rsid w:val="00647A87"/>
    <w:rPr>
      <w:lang w:val="da-DK" w:eastAsia="da-DK"/>
    </w:rPr>
  </w:style>
  <w:style w:type="paragraph" w:customStyle="1" w:styleId="C227EAE5EEA24DB1BB01D52730E3DDFD">
    <w:name w:val="C227EAE5EEA24DB1BB01D52730E3DDFD"/>
    <w:rsid w:val="00647A87"/>
    <w:rPr>
      <w:lang w:val="da-DK" w:eastAsia="da-DK"/>
    </w:rPr>
  </w:style>
  <w:style w:type="paragraph" w:customStyle="1" w:styleId="F19A6569FA4743329547BB12DB028D30">
    <w:name w:val="F19A6569FA4743329547BB12DB028D30"/>
    <w:rsid w:val="00647A87"/>
    <w:rPr>
      <w:lang w:val="da-DK" w:eastAsia="da-DK"/>
    </w:rPr>
  </w:style>
  <w:style w:type="paragraph" w:customStyle="1" w:styleId="846C69DA4B5F440594366C17E8B17B53">
    <w:name w:val="846C69DA4B5F440594366C17E8B17B53"/>
    <w:rsid w:val="00647A87"/>
    <w:rPr>
      <w:lang w:val="da-DK" w:eastAsia="da-DK"/>
    </w:rPr>
  </w:style>
  <w:style w:type="paragraph" w:customStyle="1" w:styleId="E48E6E74375C48D7B6E0D3CF219C6CFE">
    <w:name w:val="E48E6E74375C48D7B6E0D3CF219C6CFE"/>
    <w:rsid w:val="00647A87"/>
    <w:rPr>
      <w:lang w:val="da-DK" w:eastAsia="da-DK"/>
    </w:rPr>
  </w:style>
  <w:style w:type="paragraph" w:customStyle="1" w:styleId="E959A3EA872F416594B6D07059A0C9D8">
    <w:name w:val="E959A3EA872F416594B6D07059A0C9D8"/>
    <w:rsid w:val="00647A87"/>
    <w:rPr>
      <w:lang w:val="da-DK" w:eastAsia="da-DK"/>
    </w:rPr>
  </w:style>
  <w:style w:type="paragraph" w:customStyle="1" w:styleId="762180503E764F08856FD885C0B1A8D6">
    <w:name w:val="762180503E764F08856FD885C0B1A8D6"/>
    <w:rsid w:val="00647A87"/>
    <w:rPr>
      <w:lang w:val="da-DK" w:eastAsia="da-DK"/>
    </w:rPr>
  </w:style>
  <w:style w:type="paragraph" w:customStyle="1" w:styleId="76B852B68091432BAA85C144D3EAF372">
    <w:name w:val="76B852B68091432BAA85C144D3EAF372"/>
    <w:rsid w:val="00647A87"/>
    <w:rPr>
      <w:lang w:val="da-DK" w:eastAsia="da-DK"/>
    </w:rPr>
  </w:style>
  <w:style w:type="paragraph" w:customStyle="1" w:styleId="41920D7A88F74414B4C190410B2588A4">
    <w:name w:val="41920D7A88F74414B4C190410B2588A4"/>
    <w:rsid w:val="00647A87"/>
    <w:rPr>
      <w:lang w:val="da-DK" w:eastAsia="da-DK"/>
    </w:rPr>
  </w:style>
  <w:style w:type="paragraph" w:customStyle="1" w:styleId="E5FA86E5B8B64A7CA8F6129B6D120295">
    <w:name w:val="E5FA86E5B8B64A7CA8F6129B6D120295"/>
    <w:rsid w:val="00647A87"/>
    <w:rPr>
      <w:lang w:val="da-DK" w:eastAsia="da-DK"/>
    </w:rPr>
  </w:style>
  <w:style w:type="paragraph" w:customStyle="1" w:styleId="8D150D9606EA4F6E99737C6F95A75E12">
    <w:name w:val="8D150D9606EA4F6E99737C6F95A75E12"/>
    <w:rsid w:val="00647A87"/>
    <w:rPr>
      <w:lang w:val="da-DK" w:eastAsia="da-DK"/>
    </w:rPr>
  </w:style>
  <w:style w:type="paragraph" w:customStyle="1" w:styleId="1C988D99C2234690A7A8D0A22B68E3B9">
    <w:name w:val="1C988D99C2234690A7A8D0A22B68E3B9"/>
    <w:rsid w:val="00332E9A"/>
    <w:rPr>
      <w:lang w:val="da-DK" w:eastAsia="da-DK"/>
    </w:rPr>
  </w:style>
  <w:style w:type="paragraph" w:customStyle="1" w:styleId="FE0B2737C1ED45B5AACC63056DBFE095">
    <w:name w:val="FE0B2737C1ED45B5AACC63056DBFE095"/>
    <w:rsid w:val="00332E9A"/>
    <w:rPr>
      <w:lang w:val="da-DK" w:eastAsia="da-DK"/>
    </w:rPr>
  </w:style>
  <w:style w:type="paragraph" w:customStyle="1" w:styleId="504B18D1D4A445BAA9AC5D3FBA42230B">
    <w:name w:val="504B18D1D4A445BAA9AC5D3FBA42230B"/>
    <w:rsid w:val="00332E9A"/>
    <w:rPr>
      <w:lang w:val="da-DK" w:eastAsia="da-DK"/>
    </w:rPr>
  </w:style>
  <w:style w:type="paragraph" w:customStyle="1" w:styleId="45E55B05E26A49869049600A28794096">
    <w:name w:val="45E55B05E26A49869049600A28794096"/>
    <w:rsid w:val="00332E9A"/>
    <w:rPr>
      <w:lang w:val="da-DK" w:eastAsia="da-DK"/>
    </w:rPr>
  </w:style>
  <w:style w:type="paragraph" w:customStyle="1" w:styleId="27B0ACADE9D04C129E9F34E25D35B5AC">
    <w:name w:val="27B0ACADE9D04C129E9F34E25D35B5AC"/>
    <w:rsid w:val="00332E9A"/>
    <w:rPr>
      <w:lang w:val="da-DK" w:eastAsia="da-DK"/>
    </w:rPr>
  </w:style>
  <w:style w:type="paragraph" w:customStyle="1" w:styleId="317E5FCF059742DE9E79D0AD7414B72B">
    <w:name w:val="317E5FCF059742DE9E79D0AD7414B72B"/>
    <w:rsid w:val="00332E9A"/>
    <w:rPr>
      <w:lang w:val="da-DK" w:eastAsia="da-DK"/>
    </w:rPr>
  </w:style>
  <w:style w:type="paragraph" w:customStyle="1" w:styleId="176D297FAA034F8FA67E3F8F49B7AC1F">
    <w:name w:val="176D297FAA034F8FA67E3F8F49B7AC1F"/>
    <w:rsid w:val="00332E9A"/>
    <w:rPr>
      <w:lang w:val="da-DK" w:eastAsia="da-DK"/>
    </w:rPr>
  </w:style>
  <w:style w:type="paragraph" w:customStyle="1" w:styleId="2EAE6E25F8C545B7957D29AAB4B5C278">
    <w:name w:val="2EAE6E25F8C545B7957D29AAB4B5C278"/>
    <w:rsid w:val="00332E9A"/>
    <w:rPr>
      <w:lang w:val="da-DK" w:eastAsia="da-DK"/>
    </w:rPr>
  </w:style>
  <w:style w:type="paragraph" w:customStyle="1" w:styleId="D6AD300BEC4C47E29639B2E25FF7FEC4">
    <w:name w:val="D6AD300BEC4C47E29639B2E25FF7FEC4"/>
    <w:rsid w:val="00332E9A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S t a n d a r d S a l e s I n v o i c e / 5 0 0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C u s t V a t N o > B i l l T o C u s t V a t N o < / B i l l T o C u s t V a t N o >  
         < B i l l T o C u s t V a t N o _ L b l > B i l l T o C u s t V a t N o _ L b l < / B i l l T o C u s t V a t N o _ L b l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J o b N o H e a d e r > J o b N o H e a d e r < / J o b N o H e a d e r >  
         < J o b N o L b l > J o b N o L b l < / J o b N o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11115-C8DE-434A-BA9A-B40088E74624}">
  <ds:schemaRefs>
    <ds:schemaRef ds:uri="urn:microsoft-dynamics-nav/reports/TopStandardSalesInvoice/50006/"/>
  </ds:schemaRefs>
</ds:datastoreItem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178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2020-10-13T18:07:00Z</dcterms:created>
  <dcterms:modified xsi:type="dcterms:W3CDTF">2020-10-13T18:38:00Z</dcterms:modified>
</cp:coreProperties>
</file>