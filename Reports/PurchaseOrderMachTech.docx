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14:paraId="1BD84F4D" w14:textId="77777777" w:rsidTr="00E450FB">
        <w:trPr>
          <w:trHeight w:val="324"/>
        </w:trPr>
        <w:tc>
          <w:tcPr>
            <w:tcW w:w="2938" w:type="dxa"/>
          </w:tcPr>
          <w:p w14:paraId="687A6A4C" w14:textId="77777777" w:rsidR="00981D1E" w:rsidRPr="008E6A01" w:rsidRDefault="00981D1E" w:rsidP="007A2170">
            <w:pPr>
              <w:pStyle w:val="Overskrift1"/>
              <w:outlineLvl w:val="0"/>
            </w:pPr>
          </w:p>
        </w:tc>
        <w:tc>
          <w:tcPr>
            <w:tcW w:w="1382" w:type="dxa"/>
          </w:tcPr>
          <w:p w14:paraId="3B4CD687" w14:textId="77777777" w:rsidR="00981D1E" w:rsidRDefault="00981D1E" w:rsidP="007A2170">
            <w:pPr>
              <w:pStyle w:val="Overskrift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0DCEC89F" w14:textId="77777777" w:rsidR="00981D1E" w:rsidRPr="0034230C" w:rsidRDefault="00981D1E" w:rsidP="00FA77C5">
                <w:pPr>
                  <w:pStyle w:val="Overskrift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14:paraId="50F32B7E" w14:textId="77777777" w:rsidR="00981D1E" w:rsidRPr="008E6A01" w:rsidRDefault="00981D1E" w:rsidP="007A2170">
            <w:pPr>
              <w:pStyle w:val="Overskrift1"/>
              <w:outlineLvl w:val="0"/>
            </w:pPr>
          </w:p>
        </w:tc>
      </w:tr>
      <w:tr w:rsidR="00981D1E" w14:paraId="4697AD7B" w14:textId="77777777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5466FE3C" w14:textId="77777777" w:rsidR="00981D1E" w:rsidRPr="008E6A01" w:rsidRDefault="00981D1E" w:rsidP="001B6E6D">
                <w:pPr>
                  <w:pStyle w:val="Ingenafstand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14:paraId="0E3425A8" w14:textId="77777777" w:rsidR="00981D1E" w:rsidRDefault="00981D1E" w:rsidP="001B6E6D">
            <w:pPr>
              <w:pStyle w:val="Ingenafstand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01955A0E" w14:textId="77777777" w:rsidR="00981D1E" w:rsidRPr="008E6A01" w:rsidRDefault="00981D1E" w:rsidP="001B6E6D">
                <w:pPr>
                  <w:pStyle w:val="Ingenafstand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59AC6B27" w14:textId="77777777" w:rsidR="00981D1E" w:rsidRPr="008E6A01" w:rsidRDefault="00981D1E" w:rsidP="001B6E6D">
                <w:pPr>
                  <w:pStyle w:val="Ingenafstand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14:paraId="0572B3C4" w14:textId="77777777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43E725B8" w14:textId="77777777" w:rsidR="00981D1E" w:rsidRPr="008E6A01" w:rsidRDefault="00981D1E" w:rsidP="001B6E6D">
                <w:pPr>
                  <w:pStyle w:val="Ingenafstand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14:paraId="159EDC1D" w14:textId="77777777" w:rsidR="00981D1E" w:rsidRDefault="00981D1E" w:rsidP="001B6E6D">
            <w:pPr>
              <w:pStyle w:val="Ingenafstand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0A6EF6F7" w14:textId="77777777" w:rsidR="00981D1E" w:rsidRPr="008E6A01" w:rsidRDefault="00981D1E" w:rsidP="001B6E6D">
                <w:pPr>
                  <w:pStyle w:val="Ingenafstand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5E051E92" w14:textId="77777777" w:rsidR="00981D1E" w:rsidRPr="008E6A01" w:rsidRDefault="00981D1E" w:rsidP="001B6E6D">
                <w:pPr>
                  <w:pStyle w:val="Ingenafstand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14:paraId="5537FDBA" w14:textId="77777777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1C6708D3" w14:textId="77777777" w:rsidR="00981D1E" w:rsidRPr="008E6A01" w:rsidRDefault="00981D1E" w:rsidP="001B6E6D">
                <w:pPr>
                  <w:pStyle w:val="Ingenafstand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14:paraId="37CA36FB" w14:textId="77777777" w:rsidR="00981D1E" w:rsidRDefault="00981D1E" w:rsidP="001B6E6D">
            <w:pPr>
              <w:pStyle w:val="Ingenafstand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63AC1B17" w14:textId="77777777" w:rsidR="00981D1E" w:rsidRPr="008E6A01" w:rsidRDefault="00981D1E" w:rsidP="001B6E6D">
                <w:pPr>
                  <w:pStyle w:val="Ingenafstand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5C982E60" w14:textId="77777777" w:rsidR="00981D1E" w:rsidRPr="008E6A01" w:rsidRDefault="00981D1E" w:rsidP="001B6E6D">
                <w:pPr>
                  <w:pStyle w:val="Ingenafstand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14:paraId="5A8077AB" w14:textId="77777777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600DB524" w14:textId="77777777" w:rsidR="00981D1E" w:rsidRPr="008E6A01" w:rsidRDefault="00981D1E" w:rsidP="001B6E6D">
                <w:pPr>
                  <w:pStyle w:val="Ingenafstand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14:paraId="08EB077D" w14:textId="77777777" w:rsidR="00981D1E" w:rsidRDefault="00981D1E" w:rsidP="001B6E6D">
            <w:pPr>
              <w:pStyle w:val="Ingenafstand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3B8AFEFB" w14:textId="77777777" w:rsidR="00981D1E" w:rsidRPr="008E6A01" w:rsidRDefault="00981D1E" w:rsidP="001B6E6D">
                <w:pPr>
                  <w:pStyle w:val="Ingenafstand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5E64C257" w14:textId="77777777" w:rsidR="00981D1E" w:rsidRPr="008E6A01" w:rsidRDefault="00981D1E" w:rsidP="001B6E6D">
                <w:pPr>
                  <w:pStyle w:val="Ingenafstand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14:paraId="5C1DA8CC" w14:textId="77777777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0D7BC2D3" w14:textId="77777777" w:rsidR="00981D1E" w:rsidRPr="008E6A01" w:rsidRDefault="00981D1E" w:rsidP="001B6E6D">
                <w:pPr>
                  <w:pStyle w:val="Ingenafstand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14:paraId="5FEDDB1D" w14:textId="77777777" w:rsidR="00981D1E" w:rsidRDefault="00981D1E" w:rsidP="001B6E6D">
            <w:pPr>
              <w:pStyle w:val="Ingenafstand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42FBC5CC" w14:textId="77777777" w:rsidR="00981D1E" w:rsidRPr="008E6A01" w:rsidRDefault="00981D1E" w:rsidP="001B6E6D">
                <w:pPr>
                  <w:pStyle w:val="Ingenafstand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4FDFE9EA" w14:textId="77777777" w:rsidR="00981D1E" w:rsidRPr="008E6A01" w:rsidRDefault="00981D1E" w:rsidP="001B6E6D">
                <w:pPr>
                  <w:pStyle w:val="Ingenafstand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14:paraId="42703865" w14:textId="77777777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3C50D80-2034-49C5-9CB7-1ABC566DD61F}"/>
            <w:text/>
          </w:sdtPr>
          <w:sdtEndPr/>
          <w:sdtContent>
            <w:tc>
              <w:tcPr>
                <w:tcW w:w="2938" w:type="dxa"/>
              </w:tcPr>
              <w:p w14:paraId="78E17E6F" w14:textId="77777777" w:rsidR="00F63AC2" w:rsidRDefault="00F63AC2" w:rsidP="00F63AC2">
                <w:pPr>
                  <w:pStyle w:val="Ingenafstand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3C50D80-2034-49C5-9CB7-1ABC566DD61F}"/>
            <w:text/>
          </w:sdtPr>
          <w:sdtEndPr/>
          <w:sdtContent>
            <w:tc>
              <w:tcPr>
                <w:tcW w:w="1382" w:type="dxa"/>
              </w:tcPr>
              <w:p w14:paraId="7DBC70D7" w14:textId="77777777" w:rsidR="00F63AC2" w:rsidRDefault="00F63AC2" w:rsidP="00F63AC2">
                <w:pPr>
                  <w:pStyle w:val="Ingenafstand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14:paraId="4141E682" w14:textId="77777777" w:rsidR="00F63AC2" w:rsidRDefault="00F63AC2" w:rsidP="00F63AC2">
            <w:pPr>
              <w:pStyle w:val="Ingenafstand"/>
              <w:rPr>
                <w:rFonts w:cstheme="minorHAnsi"/>
              </w:rPr>
            </w:pPr>
          </w:p>
        </w:tc>
        <w:tc>
          <w:tcPr>
            <w:tcW w:w="2938" w:type="dxa"/>
          </w:tcPr>
          <w:p w14:paraId="1834F38D" w14:textId="77777777" w:rsidR="00F63AC2" w:rsidRDefault="00F63AC2" w:rsidP="00F63AC2">
            <w:pPr>
              <w:pStyle w:val="Ingenafstand"/>
              <w:rPr>
                <w:rFonts w:cstheme="minorHAnsi"/>
              </w:rPr>
            </w:pPr>
          </w:p>
        </w:tc>
      </w:tr>
    </w:tbl>
    <w:p w14:paraId="6630622A" w14:textId="77777777" w:rsidR="007A0A53" w:rsidRDefault="007A0A53" w:rsidP="001541E0">
      <w:pPr>
        <w:pStyle w:val="Style1"/>
        <w:rPr>
          <w:sz w:val="20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14:paraId="6B51A7F5" w14:textId="77777777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6932DF8A" w14:textId="77777777" w:rsidR="00E96245" w:rsidRPr="00E96245" w:rsidRDefault="00E96245" w:rsidP="007A2170">
                <w:pPr>
                  <w:pStyle w:val="Overskrift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5FB69BC1" w14:textId="77777777" w:rsidR="00E96245" w:rsidRPr="00E96245" w:rsidRDefault="00E034DC" w:rsidP="007A2170">
                <w:pPr>
                  <w:pStyle w:val="Overskrift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7B822728" w14:textId="77777777" w:rsidR="00E96245" w:rsidRPr="00E96245" w:rsidRDefault="00E96245" w:rsidP="007A2170">
                <w:pPr>
                  <w:pStyle w:val="Overskrift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3C50D80-2034-49C5-9CB7-1ABC566DD61F}"/>
            <w:text/>
          </w:sdtPr>
          <w:sdtEndPr/>
          <w:sdtContent>
            <w:tc>
              <w:tcPr>
                <w:tcW w:w="3744" w:type="dxa"/>
              </w:tcPr>
              <w:p w14:paraId="4B2526E3" w14:textId="77777777" w:rsidR="00E96245" w:rsidRPr="00E96245" w:rsidRDefault="00E96245" w:rsidP="007A2170">
                <w:pPr>
                  <w:pStyle w:val="Overskrift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14:paraId="36605862" w14:textId="77777777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36A54582" w14:textId="77777777" w:rsidR="00E96245" w:rsidRPr="00E96245" w:rsidRDefault="00E96245" w:rsidP="00981D1E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7D686E74" w14:textId="77777777" w:rsidR="00E96245" w:rsidRPr="00E96245" w:rsidRDefault="00E14AB2" w:rsidP="00981D1E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2A625D5D" w14:textId="77777777" w:rsidR="00E96245" w:rsidRPr="00E96245" w:rsidRDefault="00F057B8" w:rsidP="00981D1E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3C50D80-2034-49C5-9CB7-1ABC566DD61F}"/>
            <w:text/>
          </w:sdtPr>
          <w:sdtEndPr/>
          <w:sdtContent>
            <w:tc>
              <w:tcPr>
                <w:tcW w:w="3744" w:type="dxa"/>
              </w:tcPr>
              <w:p w14:paraId="1AA49121" w14:textId="77777777" w:rsidR="00E96245" w:rsidRPr="00E96245" w:rsidRDefault="00E96245" w:rsidP="00981D1E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14:paraId="0C8856C9" w14:textId="77777777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292B86B0" w14:textId="77777777" w:rsidR="00981D1E" w:rsidRDefault="00F37E8E" w:rsidP="00FA77C5">
                <w:pPr>
                  <w:pStyle w:val="Overskrift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05DAD4AC" w14:textId="77777777" w:rsidR="00981D1E" w:rsidRDefault="00F37E8E" w:rsidP="00FA77C5">
                <w:pPr>
                  <w:pStyle w:val="Overskrift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371D8FF2" w14:textId="77777777" w:rsidR="00981D1E" w:rsidRDefault="00981D1E" w:rsidP="00FA77C5">
                <w:pPr>
                  <w:pStyle w:val="Overskrift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14:paraId="0427F901" w14:textId="77777777" w:rsidR="00981D1E" w:rsidRDefault="00981D1E" w:rsidP="00FA77C5">
            <w:pPr>
              <w:pStyle w:val="Overskrift1"/>
              <w:outlineLvl w:val="0"/>
            </w:pPr>
          </w:p>
        </w:tc>
      </w:tr>
      <w:tr w:rsidR="00981D1E" w14:paraId="38F249F3" w14:textId="77777777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65761211" w14:textId="77777777" w:rsidR="00981D1E" w:rsidRDefault="00F37E8E" w:rsidP="00981D1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7DA00717" w14:textId="77777777" w:rsidR="00981D1E" w:rsidRDefault="008E1DFF" w:rsidP="00981D1E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7F3CF34A" w14:textId="77777777" w:rsidR="00981D1E" w:rsidRDefault="00981D1E" w:rsidP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14:paraId="604E5A7D" w14:textId="77777777" w:rsidR="00981D1E" w:rsidRDefault="00981D1E" w:rsidP="00981D1E"/>
        </w:tc>
      </w:tr>
    </w:tbl>
    <w:p w14:paraId="420BAF44" w14:textId="77777777" w:rsidR="00E96245" w:rsidRDefault="00E96245" w:rsidP="001541E0">
      <w:pPr>
        <w:pStyle w:val="Style1"/>
        <w:rPr>
          <w:sz w:val="20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14:paraId="0F69833C" w14:textId="77777777" w:rsidTr="00CE0B53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554FA230" w14:textId="77777777" w:rsidR="009B3A60" w:rsidRDefault="009B3A60" w:rsidP="00CE0B53">
                <w:pPr>
                  <w:pStyle w:val="Overskrift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6B0DE726" w14:textId="77777777" w:rsidR="009B3A60" w:rsidRDefault="009B3A60" w:rsidP="00CE0B53">
                <w:pPr>
                  <w:pStyle w:val="Overskrift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14:paraId="264780C8" w14:textId="77777777" w:rsidTr="00CE0B53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5DDC53F6" w14:textId="77777777" w:rsidR="009B3A60" w:rsidRDefault="009B3A60" w:rsidP="00CE0B53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3C50D80-2034-49C5-9CB7-1ABC566DD61F}"/>
            <w:text/>
          </w:sdtPr>
          <w:sdtEndPr/>
          <w:sdtContent>
            <w:tc>
              <w:tcPr>
                <w:tcW w:w="2160" w:type="dxa"/>
              </w:tcPr>
              <w:p w14:paraId="688DE2ED" w14:textId="77777777" w:rsidR="009B3A60" w:rsidRDefault="009B3A60" w:rsidP="00CE0B53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14:paraId="2024349A" w14:textId="77777777" w:rsidR="009B3A60" w:rsidRDefault="009B3A60" w:rsidP="001541E0">
      <w:pPr>
        <w:pStyle w:val="Style1"/>
        <w:rPr>
          <w:sz w:val="20"/>
        </w:rPr>
      </w:pPr>
    </w:p>
    <w:tbl>
      <w:tblPr>
        <w:tblStyle w:val="Tabel-Gitter"/>
        <w:tblW w:w="10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14:paraId="60DAA4F6" w14:textId="77777777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3C50D80-2034-49C5-9CB7-1ABC566DD61F}"/>
            <w:text/>
          </w:sdtPr>
          <w:sdtEndPr/>
          <w:sdtContent>
            <w:tc>
              <w:tcPr>
                <w:tcW w:w="994" w:type="dxa"/>
                <w:tcBorders>
                  <w:bottom w:val="single" w:sz="4" w:space="0" w:color="auto"/>
                </w:tcBorders>
                <w:vAlign w:val="bottom"/>
              </w:tcPr>
              <w:p w14:paraId="2802B769" w14:textId="77777777" w:rsidR="00A64E32" w:rsidRPr="007A2170" w:rsidRDefault="00E434C9" w:rsidP="007A2170">
                <w:pPr>
                  <w:pStyle w:val="Overskrift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3C50D80-2034-49C5-9CB7-1ABC566DD61F}"/>
            <w:text/>
          </w:sdtPr>
          <w:sdtEndPr/>
          <w:sdtContent>
            <w:tc>
              <w:tcPr>
                <w:tcW w:w="3139" w:type="dxa"/>
                <w:tcBorders>
                  <w:bottom w:val="single" w:sz="4" w:space="0" w:color="auto"/>
                </w:tcBorders>
                <w:vAlign w:val="bottom"/>
              </w:tcPr>
              <w:p w14:paraId="0B430B38" w14:textId="77777777" w:rsidR="00A64E32" w:rsidRPr="007A2170" w:rsidRDefault="00E434C9" w:rsidP="007A2170">
                <w:pPr>
                  <w:pStyle w:val="Overskrift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3C50D80-2034-49C5-9CB7-1ABC566DD61F}"/>
            <w:text/>
          </w:sdtPr>
          <w:sdtEndPr/>
          <w:sdtContent>
            <w:tc>
              <w:tcPr>
                <w:tcW w:w="1080" w:type="dxa"/>
                <w:tcBorders>
                  <w:bottom w:val="single" w:sz="4" w:space="0" w:color="auto"/>
                </w:tcBorders>
                <w:vAlign w:val="bottom"/>
              </w:tcPr>
              <w:p w14:paraId="26120F2E" w14:textId="77777777" w:rsidR="00A64E32" w:rsidRPr="007A2170" w:rsidRDefault="00E434C9" w:rsidP="007A2170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3C50D80-2034-49C5-9CB7-1ABC566DD61F}"/>
            <w:text/>
          </w:sdtPr>
          <w:sdtEndPr/>
          <w:sdtContent>
            <w:tc>
              <w:tcPr>
                <w:tcW w:w="994" w:type="dxa"/>
                <w:tcBorders>
                  <w:bottom w:val="single" w:sz="4" w:space="0" w:color="auto"/>
                </w:tcBorders>
                <w:vAlign w:val="bottom"/>
              </w:tcPr>
              <w:p w14:paraId="1DDD1528" w14:textId="77777777" w:rsidR="00A64E32" w:rsidRPr="007A2170" w:rsidRDefault="00F37E8E" w:rsidP="007A2170">
                <w:pPr>
                  <w:pStyle w:val="Overskrift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3C50D80-2034-49C5-9CB7-1ABC566DD61F}"/>
            <w:text/>
          </w:sdtPr>
          <w:sdtEndPr/>
          <w:sdtContent>
            <w:tc>
              <w:tcPr>
                <w:tcW w:w="1282" w:type="dxa"/>
                <w:tcBorders>
                  <w:bottom w:val="single" w:sz="4" w:space="0" w:color="auto"/>
                </w:tcBorders>
                <w:vAlign w:val="bottom"/>
              </w:tcPr>
              <w:p w14:paraId="458150E9" w14:textId="77777777" w:rsidR="00A64E32" w:rsidRDefault="00F37E8E" w:rsidP="007A2170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3C50D80-2034-49C5-9CB7-1ABC566DD61F}"/>
            <w:text/>
          </w:sdtPr>
          <w:sdtEndPr/>
          <w:sdtContent>
            <w:tc>
              <w:tcPr>
                <w:tcW w:w="1368" w:type="dxa"/>
                <w:tcBorders>
                  <w:bottom w:val="single" w:sz="4" w:space="0" w:color="auto"/>
                </w:tcBorders>
                <w:vAlign w:val="bottom"/>
              </w:tcPr>
              <w:p w14:paraId="0D09C906" w14:textId="77777777" w:rsidR="00A64E32" w:rsidRPr="007A2170" w:rsidRDefault="00F37E8E" w:rsidP="007A2170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3C50D80-2034-49C5-9CB7-1ABC566DD61F}"/>
            <w:text/>
          </w:sdtPr>
          <w:sdtEndPr/>
          <w:sdtContent>
            <w:tc>
              <w:tcPr>
                <w:tcW w:w="1368" w:type="dxa"/>
                <w:tcBorders>
                  <w:bottom w:val="single" w:sz="4" w:space="0" w:color="auto"/>
                </w:tcBorders>
                <w:vAlign w:val="bottom"/>
              </w:tcPr>
              <w:p w14:paraId="4B719E81" w14:textId="77777777" w:rsidR="00A64E32" w:rsidRPr="007A2170" w:rsidRDefault="00A64E32" w:rsidP="006E60E9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14:paraId="6A4CF3C1" w14:textId="77777777" w:rsidTr="00A9275C">
        <w:trPr>
          <w:trHeight w:hRule="exact" w:val="144"/>
        </w:trPr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14:paraId="3EF75300" w14:textId="77777777" w:rsidR="00FA77C5" w:rsidRDefault="00FA77C5" w:rsidP="007A2170">
            <w:pPr>
              <w:pStyle w:val="Overskrift1"/>
              <w:outlineLvl w:val="0"/>
            </w:pPr>
          </w:p>
        </w:tc>
        <w:tc>
          <w:tcPr>
            <w:tcW w:w="3139" w:type="dxa"/>
            <w:tcBorders>
              <w:top w:val="single" w:sz="4" w:space="0" w:color="auto"/>
            </w:tcBorders>
            <w:vAlign w:val="bottom"/>
          </w:tcPr>
          <w:p w14:paraId="3137F47A" w14:textId="77777777" w:rsidR="00FA77C5" w:rsidRDefault="00FA77C5" w:rsidP="007A2170">
            <w:pPr>
              <w:pStyle w:val="Overskrift1"/>
              <w:outlineLvl w:val="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4AAABF1E" w14:textId="77777777" w:rsidR="00FA77C5" w:rsidRDefault="00FA77C5" w:rsidP="007A2170">
            <w:pPr>
              <w:pStyle w:val="Overskrift1"/>
              <w:jc w:val="right"/>
              <w:outlineLvl w:val="0"/>
            </w:pPr>
          </w:p>
        </w:tc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14:paraId="1372B0BA" w14:textId="77777777" w:rsidR="00FA77C5" w:rsidRDefault="00FA77C5" w:rsidP="007A2170">
            <w:pPr>
              <w:pStyle w:val="Overskrift1"/>
              <w:outlineLvl w:val="0"/>
            </w:pPr>
          </w:p>
        </w:tc>
        <w:tc>
          <w:tcPr>
            <w:tcW w:w="1282" w:type="dxa"/>
            <w:tcBorders>
              <w:top w:val="single" w:sz="4" w:space="0" w:color="auto"/>
            </w:tcBorders>
            <w:vAlign w:val="bottom"/>
          </w:tcPr>
          <w:p w14:paraId="31F28658" w14:textId="77777777" w:rsidR="00FA77C5" w:rsidRDefault="00FA77C5" w:rsidP="007A2170">
            <w:pPr>
              <w:pStyle w:val="Overskrift1"/>
              <w:jc w:val="right"/>
              <w:outlineLvl w:val="0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018AF57" w14:textId="77777777" w:rsidR="00FA77C5" w:rsidRDefault="00FA77C5" w:rsidP="007A2170">
            <w:pPr>
              <w:pStyle w:val="Overskrift1"/>
              <w:jc w:val="right"/>
              <w:outlineLvl w:val="0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E0B807D" w14:textId="77777777" w:rsidR="00FA77C5" w:rsidRDefault="00FA77C5" w:rsidP="006E60E9">
            <w:pPr>
              <w:pStyle w:val="Overskrift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 " w:xpath="/ns0:NavWordReportXmlPart[1]/ns0:Purchase_Header[1]/ns0:Purchase_Line" w:storeItemID="{73C50D80-2034-49C5-9CB7-1ABC566DD61F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14:paraId="6B7DE20B" w14:textId="77777777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3C50D80-2034-49C5-9CB7-1ABC566DD61F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14:paraId="253023BC" w14:textId="77777777" w:rsidR="00A64E32" w:rsidRPr="001D4852" w:rsidRDefault="00E434C9" w:rsidP="002149D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3C50D80-2034-49C5-9CB7-1ABC566DD61F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14:paraId="42D796FF" w14:textId="77777777" w:rsidR="00A64E32" w:rsidRPr="001D4852" w:rsidRDefault="00E434C9" w:rsidP="002149D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3C50D80-2034-49C5-9CB7-1ABC566DD61F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14:paraId="63C89B36" w14:textId="77777777" w:rsidR="00A64E32" w:rsidRPr="001D4852" w:rsidRDefault="00E434C9" w:rsidP="002149D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3C50D80-2034-49C5-9CB7-1ABC566DD61F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14:paraId="21F75A02" w14:textId="77777777" w:rsidR="00A64E32" w:rsidRPr="001D4852" w:rsidRDefault="00F37E8E" w:rsidP="002149D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3C50D80-2034-49C5-9CB7-1ABC566DD61F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14:paraId="2944CE14" w14:textId="77777777" w:rsidR="00A64E32" w:rsidRPr="001D4852" w:rsidRDefault="00F37E8E" w:rsidP="002149D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3C50D80-2034-49C5-9CB7-1ABC566DD61F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14:paraId="4FA29674" w14:textId="77777777" w:rsidR="00A64E32" w:rsidRPr="001D4852" w:rsidRDefault="00F37E8E" w:rsidP="002149D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3C50D80-2034-49C5-9CB7-1ABC566DD61F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14:paraId="2B72BB08" w14:textId="77777777" w:rsidR="00A64E32" w:rsidRPr="001D4852" w:rsidRDefault="008A3400" w:rsidP="002149D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14:paraId="51B3320C" w14:textId="77777777" w:rsidTr="00A9275C">
        <w:trPr>
          <w:trHeight w:hRule="exact" w:val="144"/>
        </w:trPr>
        <w:tc>
          <w:tcPr>
            <w:tcW w:w="994" w:type="dxa"/>
          </w:tcPr>
          <w:p w14:paraId="5755AC6B" w14:textId="77777777" w:rsidR="00A64E32" w:rsidRDefault="00A64E32" w:rsidP="00A9275C">
            <w:pPr>
              <w:pStyle w:val="Overskrift1"/>
              <w:outlineLvl w:val="0"/>
            </w:pPr>
          </w:p>
        </w:tc>
        <w:tc>
          <w:tcPr>
            <w:tcW w:w="3139" w:type="dxa"/>
          </w:tcPr>
          <w:p w14:paraId="0CC4586B" w14:textId="77777777" w:rsidR="00A64E32" w:rsidRDefault="00A64E32" w:rsidP="00A9275C">
            <w:pPr>
              <w:pStyle w:val="Overskrift1"/>
              <w:outlineLvl w:val="0"/>
            </w:pPr>
          </w:p>
        </w:tc>
        <w:tc>
          <w:tcPr>
            <w:tcW w:w="1080" w:type="dxa"/>
          </w:tcPr>
          <w:p w14:paraId="6380C8A7" w14:textId="77777777" w:rsidR="00A64E32" w:rsidRDefault="00A64E32" w:rsidP="00A9275C">
            <w:pPr>
              <w:pStyle w:val="Overskrift1"/>
              <w:outlineLvl w:val="0"/>
            </w:pPr>
          </w:p>
        </w:tc>
        <w:tc>
          <w:tcPr>
            <w:tcW w:w="994" w:type="dxa"/>
          </w:tcPr>
          <w:p w14:paraId="5E9E88F4" w14:textId="77777777" w:rsidR="00A64E32" w:rsidRDefault="00A64E32" w:rsidP="00A9275C">
            <w:pPr>
              <w:pStyle w:val="Overskrift1"/>
              <w:outlineLvl w:val="0"/>
            </w:pPr>
          </w:p>
        </w:tc>
        <w:tc>
          <w:tcPr>
            <w:tcW w:w="1282" w:type="dxa"/>
          </w:tcPr>
          <w:p w14:paraId="02F8F420" w14:textId="77777777" w:rsidR="00A64E32" w:rsidRDefault="00A64E32" w:rsidP="00A9275C">
            <w:pPr>
              <w:pStyle w:val="Overskrift1"/>
              <w:outlineLvl w:val="0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23BA304A" w14:textId="77777777" w:rsidR="00A64E32" w:rsidRDefault="00A64E32" w:rsidP="00A9275C">
            <w:pPr>
              <w:pStyle w:val="Overskrift1"/>
              <w:outlineLvl w:val="0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38DB575C" w14:textId="77777777" w:rsidR="00A64E32" w:rsidRDefault="00A64E32" w:rsidP="00A9275C">
            <w:pPr>
              <w:pStyle w:val="Overskrift1"/>
              <w:outlineLvl w:val="0"/>
            </w:pPr>
          </w:p>
        </w:tc>
      </w:tr>
      <w:tr w:rsidR="004D1000" w14:paraId="6F62BB4E" w14:textId="77777777" w:rsidTr="00867EBF">
        <w:trPr>
          <w:trHeight w:val="230"/>
        </w:trPr>
        <w:tc>
          <w:tcPr>
            <w:tcW w:w="994" w:type="dxa"/>
          </w:tcPr>
          <w:p w14:paraId="6293D717" w14:textId="77777777" w:rsidR="004D1000" w:rsidRDefault="004D1000" w:rsidP="00C645A2">
            <w:pPr>
              <w:pStyle w:val="Ingenafstand"/>
            </w:pPr>
          </w:p>
        </w:tc>
        <w:tc>
          <w:tcPr>
            <w:tcW w:w="3139" w:type="dxa"/>
          </w:tcPr>
          <w:p w14:paraId="5CAF7A4D" w14:textId="77777777" w:rsidR="004D1000" w:rsidRDefault="004D1000" w:rsidP="00C645A2">
            <w:pPr>
              <w:pStyle w:val="Ingenafstand"/>
            </w:pPr>
          </w:p>
        </w:tc>
        <w:tc>
          <w:tcPr>
            <w:tcW w:w="1080" w:type="dxa"/>
          </w:tcPr>
          <w:p w14:paraId="52F3B9DB" w14:textId="77777777" w:rsidR="004D1000" w:rsidRDefault="004D1000" w:rsidP="00C645A2">
            <w:pPr>
              <w:pStyle w:val="Ingenafstand"/>
            </w:pPr>
          </w:p>
        </w:tc>
        <w:tc>
          <w:tcPr>
            <w:tcW w:w="994" w:type="dxa"/>
          </w:tcPr>
          <w:p w14:paraId="6B2DF740" w14:textId="77777777" w:rsidR="004D1000" w:rsidRDefault="004D1000" w:rsidP="00C645A2">
            <w:pPr>
              <w:pStyle w:val="Ingenafstand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3C50D80-2034-49C5-9CB7-1ABC566DD61F}"/>
            <w:text/>
          </w:sdtPr>
          <w:sdtEndPr/>
          <w:sdtContent>
            <w:tc>
              <w:tcPr>
                <w:tcW w:w="2650" w:type="dxa"/>
                <w:gridSpan w:val="2"/>
              </w:tcPr>
              <w:p w14:paraId="5D733348" w14:textId="77777777" w:rsidR="004D1000" w:rsidRPr="00C645A2" w:rsidRDefault="004D1000" w:rsidP="004D1000">
                <w:pPr>
                  <w:pStyle w:val="Ingenafstand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3C50D80-2034-49C5-9CB7-1ABC566DD61F}"/>
            <w:text/>
          </w:sdtPr>
          <w:sdtEndPr/>
          <w:sdtContent>
            <w:tc>
              <w:tcPr>
                <w:tcW w:w="1368" w:type="dxa"/>
                <w:tcBorders>
                  <w:top w:val="single" w:sz="4" w:space="0" w:color="auto"/>
                </w:tcBorders>
              </w:tcPr>
              <w:p w14:paraId="278333B0" w14:textId="77777777" w:rsidR="004D1000" w:rsidRPr="00C645A2" w:rsidRDefault="004D1000" w:rsidP="006E60E9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14:paraId="6629BC87" w14:textId="77777777" w:rsidTr="00B2674F">
        <w:trPr>
          <w:trHeight w:val="230"/>
        </w:trPr>
        <w:tc>
          <w:tcPr>
            <w:tcW w:w="994" w:type="dxa"/>
          </w:tcPr>
          <w:p w14:paraId="39B88D68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14:paraId="7815A22C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14:paraId="70FB788E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14:paraId="7A4CC21D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14:paraId="6DBFCD57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3C50D80-2034-49C5-9CB7-1ABC566DD61F}"/>
            <w:text/>
          </w:sdtPr>
          <w:sdtEndPr/>
          <w:sdtContent>
            <w:tc>
              <w:tcPr>
                <w:tcW w:w="1368" w:type="dxa"/>
                <w:tcBorders>
                  <w:bottom w:val="single" w:sz="4" w:space="0" w:color="auto"/>
                </w:tcBorders>
              </w:tcPr>
              <w:p w14:paraId="723577B7" w14:textId="77777777" w:rsidR="00A64E32" w:rsidRDefault="004B787A" w:rsidP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3C50D80-2034-49C5-9CB7-1ABC566DD61F}"/>
            <w:text/>
          </w:sdtPr>
          <w:sdtEndPr/>
          <w:sdtContent>
            <w:tc>
              <w:tcPr>
                <w:tcW w:w="1368" w:type="dxa"/>
                <w:tcBorders>
                  <w:bottom w:val="single" w:sz="4" w:space="0" w:color="auto"/>
                </w:tcBorders>
              </w:tcPr>
              <w:p w14:paraId="083EA417" w14:textId="77777777" w:rsidR="00A64E32" w:rsidRDefault="005948C5" w:rsidP="006E60E9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14:paraId="3169781D" w14:textId="77777777" w:rsidTr="00A628A5">
        <w:trPr>
          <w:trHeight w:val="230"/>
        </w:trPr>
        <w:tc>
          <w:tcPr>
            <w:tcW w:w="994" w:type="dxa"/>
          </w:tcPr>
          <w:p w14:paraId="6A326D65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14:paraId="2B9B9A2D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14:paraId="0B768C10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14:paraId="5DE801E0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3C50D80-2034-49C5-9CB7-1ABC566DD61F}"/>
            <w:text/>
          </w:sdtPr>
          <w:sdtEndPr/>
          <w:sdtContent>
            <w:tc>
              <w:tcPr>
                <w:tcW w:w="2650" w:type="dxa"/>
                <w:gridSpan w:val="2"/>
              </w:tcPr>
              <w:p w14:paraId="289CD3D4" w14:textId="77777777" w:rsidR="004D1000" w:rsidRPr="00C645A2" w:rsidRDefault="004D1000" w:rsidP="004D1000">
                <w:pPr>
                  <w:pStyle w:val="Ingenafstand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3C50D80-2034-49C5-9CB7-1ABC566DD61F}"/>
            <w:text/>
          </w:sdtPr>
          <w:sdtEndPr/>
          <w:sdtContent>
            <w:tc>
              <w:tcPr>
                <w:tcW w:w="1368" w:type="dxa"/>
                <w:tcBorders>
                  <w:top w:val="single" w:sz="4" w:space="0" w:color="auto"/>
                </w:tcBorders>
              </w:tcPr>
              <w:p w14:paraId="2377439C" w14:textId="77777777" w:rsidR="004D1000" w:rsidRPr="00C645A2" w:rsidRDefault="004D1000" w:rsidP="006E60E9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14:paraId="3631AC1B" w14:textId="77777777" w:rsidR="007A2170" w:rsidRDefault="007A2170" w:rsidP="001541E0">
      <w:pPr>
        <w:pStyle w:val="Style1"/>
        <w:rPr>
          <w:sz w:val="20"/>
        </w:rPr>
      </w:pPr>
    </w:p>
    <w:p w14:paraId="2AA44ACC" w14:textId="77777777" w:rsidR="00602E94" w:rsidRDefault="00602E94" w:rsidP="001541E0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49102" w14:textId="77777777" w:rsidR="001366C7" w:rsidRDefault="001366C7" w:rsidP="00E40C63">
      <w:pPr>
        <w:spacing w:after="0"/>
      </w:pPr>
      <w:r>
        <w:separator/>
      </w:r>
    </w:p>
  </w:endnote>
  <w:endnote w:type="continuationSeparator" w:id="0">
    <w:p w14:paraId="47958D6A" w14:textId="77777777" w:rsidR="001366C7" w:rsidRDefault="001366C7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6749B380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73C93945" w14:textId="77777777" w:rsidTr="00C43401">
            <w:tc>
              <w:tcPr>
                <w:tcW w:w="5000" w:type="pct"/>
              </w:tcPr>
              <w:p w14:paraId="5B91647F" w14:textId="77777777" w:rsidR="00C43401" w:rsidRDefault="00C43401" w:rsidP="0090637C">
                <w:pPr>
                  <w:pStyle w:val="Ingenafstand"/>
                  <w:rPr>
                    <w:sz w:val="16"/>
                    <w:szCs w:val="16"/>
                  </w:rPr>
                </w:pPr>
              </w:p>
            </w:tc>
          </w:tr>
        </w:tbl>
        <w:p w14:paraId="09A703CE" w14:textId="77777777" w:rsidR="001D1CE2" w:rsidRDefault="001D1CE2" w:rsidP="0090637C">
          <w:pPr>
            <w:pStyle w:val="Ingenafstand"/>
            <w:rPr>
              <w:sz w:val="18"/>
              <w:szCs w:val="18"/>
            </w:rPr>
          </w:pPr>
        </w:p>
      </w:tc>
    </w:tr>
  </w:tbl>
  <w:p w14:paraId="11782226" w14:textId="77777777" w:rsidR="000E071F" w:rsidRPr="001D1CE2" w:rsidRDefault="000E071F" w:rsidP="001D1CE2">
    <w:pPr>
      <w:pStyle w:val="Sidefod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14:paraId="2BEA9445" w14:textId="77777777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3C50D80-2034-49C5-9CB7-1ABC566DD61F}"/>
          <w:text/>
        </w:sdtPr>
        <w:sdtEndPr/>
        <w:sdtContent>
          <w:tc>
            <w:tcPr>
              <w:tcW w:w="4118" w:type="dxa"/>
            </w:tcPr>
            <w:p w14:paraId="02AB600B" w14:textId="77777777" w:rsidR="004E6401" w:rsidRDefault="004E6401" w:rsidP="004E6401">
              <w:pPr>
                <w:pStyle w:val="Overskrift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3C50D80-2034-49C5-9CB7-1ABC566DD61F}"/>
          <w:text/>
        </w:sdtPr>
        <w:sdtEndPr/>
        <w:sdtContent>
          <w:tc>
            <w:tcPr>
              <w:tcW w:w="1958" w:type="dxa"/>
            </w:tcPr>
            <w:p w14:paraId="03902971" w14:textId="77777777" w:rsidR="004E6401" w:rsidRDefault="004E6401" w:rsidP="004E6401">
              <w:pPr>
                <w:pStyle w:val="Overskrift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3C50D80-2034-49C5-9CB7-1ABC566DD61F}"/>
          <w:text/>
        </w:sdtPr>
        <w:sdtEndPr/>
        <w:sdtContent>
          <w:tc>
            <w:tcPr>
              <w:tcW w:w="4118" w:type="dxa"/>
            </w:tcPr>
            <w:p w14:paraId="4C92844E" w14:textId="77777777" w:rsidR="004E6401" w:rsidRDefault="004E6401" w:rsidP="004E6401">
              <w:pPr>
                <w:pStyle w:val="Overskrift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14:paraId="38F0E15E" w14:textId="77777777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3C50D80-2034-49C5-9CB7-1ABC566DD61F}"/>
          <w:text/>
        </w:sdtPr>
        <w:sdtEndPr/>
        <w:sdtContent>
          <w:tc>
            <w:tcPr>
              <w:tcW w:w="4118" w:type="dxa"/>
            </w:tcPr>
            <w:p w14:paraId="6146F3DB" w14:textId="77777777" w:rsidR="004E6401" w:rsidRDefault="004E6401" w:rsidP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3C50D80-2034-49C5-9CB7-1ABC566DD61F}"/>
          <w:text/>
        </w:sdtPr>
        <w:sdtEndPr/>
        <w:sdtContent>
          <w:tc>
            <w:tcPr>
              <w:tcW w:w="1958" w:type="dxa"/>
            </w:tcPr>
            <w:p w14:paraId="7A05FBC3" w14:textId="77777777" w:rsidR="004E6401" w:rsidRDefault="004E6401" w:rsidP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3C50D80-2034-49C5-9CB7-1ABC566DD61F}"/>
          <w:text/>
        </w:sdtPr>
        <w:sdtEndPr/>
        <w:sdtContent>
          <w:tc>
            <w:tcPr>
              <w:tcW w:w="4118" w:type="dxa"/>
            </w:tcPr>
            <w:p w14:paraId="5298548F" w14:textId="77777777" w:rsidR="004E6401" w:rsidRDefault="004E6401" w:rsidP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14:paraId="0C02B0D0" w14:textId="77777777" w:rsidR="00F17602" w:rsidRDefault="00F1760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EFA42" w14:textId="77777777" w:rsidR="001366C7" w:rsidRDefault="001366C7" w:rsidP="00E40C63">
      <w:pPr>
        <w:spacing w:after="0"/>
      </w:pPr>
      <w:r>
        <w:separator/>
      </w:r>
    </w:p>
  </w:footnote>
  <w:footnote w:type="continuationSeparator" w:id="0">
    <w:p w14:paraId="6910D648" w14:textId="77777777" w:rsidR="001366C7" w:rsidRDefault="001366C7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49E5710D" w14:textId="77777777" w:rsidTr="00772EA7">
      <w:tc>
        <w:tcPr>
          <w:tcW w:w="2929" w:type="pct"/>
        </w:tcPr>
        <w:p w14:paraId="63EF64EF" w14:textId="77777777" w:rsidR="00F17602" w:rsidRPr="00F17602" w:rsidRDefault="001366C7" w:rsidP="00F17602">
          <w:pPr>
            <w:pStyle w:val="Titel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3C50D80-2034-49C5-9CB7-1ABC566DD61F}"/>
              <w:text/>
            </w:sdtPr>
            <w:sdtEndPr/>
            <w:sdtContent>
              <w:proofErr w:type="spellStart"/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="00F17602" w:rsidRP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3C50D80-2034-49C5-9CB7-1ABC566DD61F}"/>
              <w:text/>
            </w:sdtPr>
            <w:sdtEndPr/>
            <w:sdtContent>
              <w:proofErr w:type="spellStart"/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3C50D80-2034-49C5-9CB7-1ABC566DD61F}"/>
            <w:text/>
          </w:sdtPr>
          <w:sdtEndPr/>
          <w:sdtContent>
            <w:p w14:paraId="720020C1" w14:textId="77777777" w:rsidR="00F17602" w:rsidRPr="00F17602" w:rsidRDefault="00F17602" w:rsidP="00F17602">
              <w:pPr>
                <w:pStyle w:val="Undertitel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14:paraId="09F57697" w14:textId="77777777" w:rsidR="00C43401" w:rsidRDefault="001366C7" w:rsidP="00F17602">
          <w:pPr>
            <w:pStyle w:val="Ingenafstand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3C50D80-2034-49C5-9CB7-1ABC566DD61F}"/>
              <w:text/>
            </w:sdtPr>
            <w:sdtEndPr/>
            <w:sdtContent>
              <w:proofErr w:type="spellStart"/>
              <w:r w:rsidR="00F17602" w:rsidRP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="00F17602" w:rsidRPr="00F17602">
            <w:rPr>
              <w:rFonts w:cstheme="minorHAnsi"/>
            </w:rPr>
            <w:t xml:space="preserve"> 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PAGE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</w:rPr>
            <w:fldChar w:fldCharType="end"/>
          </w:r>
          <w:r w:rsidR="00F17602" w:rsidRPr="00F17602">
            <w:rPr>
              <w:rFonts w:cstheme="minorHAnsi"/>
            </w:rPr>
            <w:t xml:space="preserve"> /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NUMPAGES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14:paraId="28D336AE" w14:textId="77777777" w:rsidR="00C43401" w:rsidRDefault="00C43401" w:rsidP="00C43401">
          <w:pPr>
            <w:pStyle w:val="Sidehoved"/>
            <w:jc w:val="right"/>
            <w:rPr>
              <w:b/>
            </w:rPr>
          </w:pPr>
        </w:p>
      </w:tc>
    </w:tr>
  </w:tbl>
  <w:p w14:paraId="022ED046" w14:textId="77777777"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14:paraId="54D7E859" w14:textId="77777777" w:rsidTr="004639DD">
      <w:tc>
        <w:tcPr>
          <w:tcW w:w="2929" w:type="pct"/>
        </w:tcPr>
        <w:p w14:paraId="745EA5BC" w14:textId="77777777" w:rsidR="00C43401" w:rsidRDefault="001366C7" w:rsidP="00291EF5">
          <w:pPr>
            <w:pStyle w:val="Titel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3C50D80-2034-49C5-9CB7-1ABC566DD61F}"/>
              <w:text/>
            </w:sdtPr>
            <w:sdtEndPr/>
            <w:sdtContent>
              <w:proofErr w:type="spellStart"/>
              <w:r w:rsidR="00BD2158" w:rsidRP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3C50D80-2034-49C5-9CB7-1ABC566DD61F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3C50D80-2034-49C5-9CB7-1ABC566DD61F}"/>
            <w:text/>
          </w:sdtPr>
          <w:sdtEndPr/>
          <w:sdtContent>
            <w:p w14:paraId="6E092331" w14:textId="77777777" w:rsidR="00E55D9E" w:rsidRDefault="00DA0734" w:rsidP="00DA0734">
              <w:pPr>
                <w:pStyle w:val="Undertitel"/>
              </w:pPr>
              <w:proofErr w:type="spellStart"/>
              <w:r>
                <w:t>DocumentDate</w:t>
              </w:r>
              <w:proofErr w:type="spellEnd"/>
            </w:p>
          </w:sdtContent>
        </w:sdt>
        <w:p w14:paraId="6F97FF6A" w14:textId="77777777" w:rsidR="00DA0734" w:rsidRPr="00E55D9E" w:rsidRDefault="001366C7" w:rsidP="00DA0734">
          <w:pPr>
            <w:pStyle w:val="Undertitel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3C50D80-2034-49C5-9CB7-1ABC566DD61F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14:paraId="352E8603" w14:textId="77777777" w:rsidR="00C43401" w:rsidRDefault="004639DD" w:rsidP="004639DD">
          <w:pPr>
            <w:pStyle w:val="Sidehoved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73C50D80-2034-49C5-9CB7-1ABC566DD61F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421B3EE2" wp14:editId="2A483C12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79F96E34" w14:textId="77777777" w:rsidR="003D7AD7" w:rsidRDefault="003D7AD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366C7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149D6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36C4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luthilsen">
    <w:name w:val="Closing"/>
    <w:basedOn w:val="Normal"/>
    <w:link w:val="SluthilsenTegn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Standardskrifttypeiafsni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529C4" w:rsidRDefault="005B4F45">
          <w:r w:rsidRPr="00A31892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5E0A3B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529C4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B4F45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50D80-2034-49C5-9CB7-1ABC566DD61F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161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2020-11-12T16:06:00Z</dcterms:created>
  <dcterms:modified xsi:type="dcterms:W3CDTF">2020-11-12T16:06:00Z</dcterms:modified>
</cp:coreProperties>
</file>