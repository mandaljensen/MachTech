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3"/>
        <w:gridCol w:w="3259"/>
        <w:gridCol w:w="1093"/>
        <w:gridCol w:w="711"/>
        <w:gridCol w:w="1454"/>
        <w:gridCol w:w="639"/>
        <w:gridCol w:w="211"/>
        <w:gridCol w:w="290"/>
        <w:gridCol w:w="1438"/>
        <w:gridCol w:w="34"/>
      </w:tblGrid>
      <w:tr w:rsidR="0055738E" w:rsidRPr="0046083A" w14:paraId="28F93D3C" w14:textId="77777777" w:rsidTr="00BE021D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TopStandardSalesCreditMemo/50007"/>
            <w:id w:val="771446451"/>
            <w:placeholder>
              <w:docPart w:val="348BB718B9064D349DD4841EFD3E78B7"/>
            </w:placeholder>
            <w:dataBinding w:prefixMappings="xmlns:ns0='urn:microsoft-dynamics-nav/reports/TopStandardSalesCreditMemo/50007/'" w:xpath="/ns0:NavWordReportXmlPart[1]/ns0:Header[1]/ns0:Line[1]/ns0:ItemNo_Line_Lbl[1]" w:storeItemID="{6BCD5318-D9E9-4A51-ACF7-5EBA410A6763}"/>
            <w:text/>
          </w:sdtPr>
          <w:sdtEndPr/>
          <w:sdtContent>
            <w:tc>
              <w:tcPr>
                <w:tcW w:w="1133" w:type="dxa"/>
                <w:shd w:val="clear" w:color="auto" w:fill="0070C0"/>
                <w:vAlign w:val="bottom"/>
              </w:tcPr>
              <w:p w14:paraId="2EAAF2C6" w14:textId="77777777"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TopStandardSalesCreditMemo/50007"/>
            <w:id w:val="1545399846"/>
            <w:placeholder>
              <w:docPart w:val="348BB718B9064D349DD4841EFD3E78B7"/>
            </w:placeholder>
            <w:dataBinding w:prefixMappings="xmlns:ns0='urn:microsoft-dynamics-nav/reports/TopStandardSalesCreditMemo/50007/'" w:xpath="/ns0:NavWordReportXmlPart[1]/ns0:Header[1]/ns0:Line[1]/ns0:Description_Line_Lbl[1]" w:storeItemID="{6BCD5318-D9E9-4A51-ACF7-5EBA410A6763}"/>
            <w:text/>
          </w:sdtPr>
          <w:sdtEndPr/>
          <w:sdtContent>
            <w:tc>
              <w:tcPr>
                <w:tcW w:w="3259" w:type="dxa"/>
                <w:shd w:val="clear" w:color="auto" w:fill="0070C0"/>
                <w:vAlign w:val="bottom"/>
              </w:tcPr>
              <w:p w14:paraId="6F305A90" w14:textId="77777777"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TopStandardSalesCreditMemo/50007"/>
            <w:id w:val="1182479650"/>
            <w:placeholder>
              <w:docPart w:val="9EBC2894080644B297B3C72FC1476728"/>
            </w:placeholder>
            <w:dataBinding w:prefixMappings="xmlns:ns0='urn:microsoft-dynamics-nav/reports/TopStandardSalesCreditMemo/50007/'" w:xpath="/ns0:NavWordReportXmlPart[1]/ns0:Header[1]/ns0:Line[1]/ns0:Quantity_Line_Lbl[1]" w:storeItemID="{6BCD5318-D9E9-4A51-ACF7-5EBA410A6763}"/>
            <w:text/>
          </w:sdtPr>
          <w:sdtEndPr/>
          <w:sdtContent>
            <w:tc>
              <w:tcPr>
                <w:tcW w:w="1093" w:type="dxa"/>
                <w:shd w:val="clear" w:color="auto" w:fill="0070C0"/>
                <w:vAlign w:val="bottom"/>
              </w:tcPr>
              <w:p w14:paraId="2D0F2ED7" w14:textId="77777777"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TopStandardSalesCreditMemo/50007"/>
            <w:id w:val="-92247916"/>
            <w:placeholder>
              <w:docPart w:val="9EBC2894080644B297B3C72FC1476728"/>
            </w:placeholder>
            <w:dataBinding w:prefixMappings="xmlns:ns0='urn:microsoft-dynamics-nav/reports/TopStandardSalesCreditMemo/50007/'" w:xpath="/ns0:NavWordReportXmlPart[1]/ns0:Header[1]/ns0:Line[1]/ns0:Unit_Lbl[1]" w:storeItemID="{6BCD5318-D9E9-4A51-ACF7-5EBA410A6763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14:paraId="3A84B091" w14:textId="77777777"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TopStandardSalesCreditMemo/50007"/>
            <w:id w:val="1794643282"/>
            <w:placeholder>
              <w:docPart w:val="454F6090FF0D49F5A0BEC4CA9FD74298"/>
            </w:placeholder>
            <w:dataBinding w:prefixMappings="xmlns:ns0='urn:microsoft-dynamics-nav/reports/TopStandardSalesCreditMemo/50007/'" w:xpath="/ns0:NavWordReportXmlPart[1]/ns0:Header[1]/ns0:Line[1]/ns0:UnitPrice_Lbl[1]" w:storeItemID="{6BCD5318-D9E9-4A51-ACF7-5EBA410A6763}"/>
            <w:text/>
          </w:sdtPr>
          <w:sdtEndPr/>
          <w:sdtContent>
            <w:tc>
              <w:tcPr>
                <w:tcW w:w="1454" w:type="dxa"/>
                <w:shd w:val="clear" w:color="auto" w:fill="0070C0"/>
                <w:vAlign w:val="bottom"/>
              </w:tcPr>
              <w:p w14:paraId="0F7688F0" w14:textId="77777777"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850" w:type="dxa"/>
            <w:gridSpan w:val="2"/>
            <w:shd w:val="clear" w:color="auto" w:fill="0070C0"/>
            <w:vAlign w:val="bottom"/>
          </w:tcPr>
          <w:p w14:paraId="517025FE" w14:textId="77777777" w:rsidR="0055738E" w:rsidRDefault="0055738E" w:rsidP="00346B21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tc>
          <w:tcPr>
            <w:tcW w:w="290" w:type="dxa"/>
            <w:shd w:val="clear" w:color="auto" w:fill="0070C0"/>
            <w:vAlign w:val="bottom"/>
          </w:tcPr>
          <w:p w14:paraId="566E7410" w14:textId="10B67EB6" w:rsidR="0055738E" w:rsidRDefault="0055738E" w:rsidP="00346B21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TopStandardSalesCreditMemo/50007"/>
            <w:id w:val="1017885413"/>
            <w:placeholder>
              <w:docPart w:val="454F6090FF0D49F5A0BEC4CA9FD74298"/>
            </w:placeholder>
            <w:dataBinding w:prefixMappings="xmlns:ns0='urn:microsoft-dynamics-nav/reports/TopStandardSalesCreditMemo/50007/'" w:xpath="/ns0:NavWordReportXmlPart[1]/ns0:Header[1]/ns0:Line[1]/ns0:LineAmount_Line_Lbl[1]" w:storeItemID="{6BCD5318-D9E9-4A51-ACF7-5EBA410A6763}"/>
            <w:text/>
          </w:sdtPr>
          <w:sdtEndPr/>
          <w:sdtContent>
            <w:tc>
              <w:tcPr>
                <w:tcW w:w="1438" w:type="dxa"/>
                <w:shd w:val="clear" w:color="auto" w:fill="0070C0"/>
                <w:vAlign w:val="bottom"/>
              </w:tcPr>
              <w:p w14:paraId="66676E24" w14:textId="77777777"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  <w:proofErr w:type="spellEnd"/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TopStandardSalesCreditMemo/50007"/>
          <w:id w:val="1327254768"/>
          <w15:dataBinding w:prefixMappings="xmlns:ns0='urn:microsoft-dynamics-nav/reports/TopStandardSalesCreditMemo/50007/' " w:xpath="/ns0:NavWordReportXmlPart[1]/ns0:Header[1]/ns0:Line" w:storeItemID="{6BCD5318-D9E9-4A51-ACF7-5EBA410A676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55738E" w:rsidRPr="00FD3C3E" w14:paraId="7CDF5C30" w14:textId="77777777" w:rsidTr="00ED3B9D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TopStandardSalesCreditMemo/50007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TopStandardSalesCreditMemo/50007/'" w:xpath="/ns0:NavWordReportXmlPart[1]/ns0:Header[1]/ns0:Line[1]/ns0:ItemNo_Line[1]" w:storeItemID="{6BCD5318-D9E9-4A51-ACF7-5EBA410A6763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3" w:type="dxa"/>
                        <w:vAlign w:val="center"/>
                      </w:tcPr>
                      <w:p w14:paraId="7CAEFEAF" w14:textId="77777777" w:rsidR="0055738E" w:rsidRPr="00947B95" w:rsidRDefault="0055738E" w:rsidP="003D3792">
                        <w:pPr>
                          <w:pStyle w:val="LeftAlign"/>
                        </w:pPr>
                        <w:proofErr w:type="spellStart"/>
                        <w:r w:rsidRPr="00947B9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TopStandardSalesCreditMemo/50007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TopStandardSalesCreditMemo/50007/'" w:xpath="/ns0:NavWordReportXmlPart[1]/ns0:Header[1]/ns0:Line[1]/ns0:Description_Line[1]" w:storeItemID="{6BCD5318-D9E9-4A51-ACF7-5EBA410A6763}"/>
                    <w:text/>
                  </w:sdtPr>
                  <w:sdtEndPr/>
                  <w:sdtContent>
                    <w:tc>
                      <w:tcPr>
                        <w:tcW w:w="3259" w:type="dxa"/>
                        <w:vAlign w:val="center"/>
                      </w:tcPr>
                      <w:p w14:paraId="606D823F" w14:textId="77777777" w:rsidR="0055738E" w:rsidRPr="00947B95" w:rsidRDefault="0055738E" w:rsidP="003D3792">
                        <w:pPr>
                          <w:pStyle w:val="LeftAlign"/>
                        </w:pPr>
                        <w:proofErr w:type="spellStart"/>
                        <w:r w:rsidRPr="00947B9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TopStandardSalesCreditMemo/50007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TopStandardSalesCreditMemo/50007/'" w:xpath="/ns0:NavWordReportXmlPart[1]/ns0:Header[1]/ns0:Line[1]/ns0:Quantity_Line[1]" w:storeItemID="{6BCD5318-D9E9-4A51-ACF7-5EBA410A6763}"/>
                    <w:text/>
                  </w:sdtPr>
                  <w:sdtEndPr/>
                  <w:sdtContent>
                    <w:tc>
                      <w:tcPr>
                        <w:tcW w:w="1093" w:type="dxa"/>
                        <w:vAlign w:val="center"/>
                      </w:tcPr>
                      <w:p w14:paraId="642AA2B2" w14:textId="77777777" w:rsidR="0055738E" w:rsidRPr="00947B95" w:rsidRDefault="0055738E" w:rsidP="003D3792">
                        <w:pPr>
                          <w:pStyle w:val="RightAlign"/>
                        </w:pPr>
                        <w:proofErr w:type="spellStart"/>
                        <w:r w:rsidRPr="00947B9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TopStandardSalesCreditMemo/50007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TopStandardSalesCreditMemo/50007/'" w:xpath="/ns0:NavWordReportXmlPart[1]/ns0:Header[1]/ns0:Line[1]/ns0:UnitOfMeasure[1]" w:storeItemID="{6BCD5318-D9E9-4A51-ACF7-5EBA410A6763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vAlign w:val="center"/>
                      </w:tcPr>
                      <w:p w14:paraId="52B07183" w14:textId="77777777" w:rsidR="0055738E" w:rsidRPr="00947B95" w:rsidRDefault="0055738E" w:rsidP="003D3792">
                        <w:pPr>
                          <w:pStyle w:val="LeftAlign"/>
                        </w:pPr>
                        <w:proofErr w:type="spellStart"/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TopStandardSalesCreditMemo/50007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TopStandardSalesCreditMemo/50007/'" w:xpath="/ns0:NavWordReportXmlPart[1]/ns0:Header[1]/ns0:Line[1]/ns0:UnitPrice[1]" w:storeItemID="{6BCD5318-D9E9-4A51-ACF7-5EBA410A6763}"/>
                    <w:text/>
                  </w:sdtPr>
                  <w:sdtEndPr/>
                  <w:sdtContent>
                    <w:tc>
                      <w:tcPr>
                        <w:tcW w:w="1454" w:type="dxa"/>
                        <w:vAlign w:val="center"/>
                      </w:tcPr>
                      <w:p w14:paraId="55FF892D" w14:textId="77777777" w:rsidR="0055738E" w:rsidRPr="00947B95" w:rsidRDefault="0055738E" w:rsidP="003D3792">
                        <w:pPr>
                          <w:pStyle w:val="RightAlign"/>
                        </w:pPr>
                        <w:proofErr w:type="spellStart"/>
                        <w:r w:rsidRPr="00947B9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TopStandardSalesCreditMemo/50007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TopStandardSalesCreditMemo/50007/'" w:xpath="/ns0:NavWordReportXmlPart[1]/ns0:Header[1]/ns0:Line[1]/ns0:LineDiscountPercentText_Line[1]" w:storeItemID="{6BCD5318-D9E9-4A51-ACF7-5EBA410A6763}"/>
                    <w:text/>
                  </w:sdtPr>
                  <w:sdtEndPr/>
                  <w:sdtContent>
                    <w:tc>
                      <w:tcPr>
                        <w:tcW w:w="850" w:type="dxa"/>
                        <w:gridSpan w:val="2"/>
                        <w:vAlign w:val="center"/>
                      </w:tcPr>
                      <w:p w14:paraId="473E7457" w14:textId="77777777" w:rsidR="0055738E" w:rsidRDefault="00DE3BB2" w:rsidP="003D3792">
                        <w:pPr>
                          <w:pStyle w:val="RightAlign"/>
                        </w:pPr>
                        <w:proofErr w:type="spellStart"/>
                        <w: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90" w:type="dxa"/>
                    <w:vAlign w:val="center"/>
                  </w:tcPr>
                  <w:p w14:paraId="42020426" w14:textId="45C852BF" w:rsidR="0055738E" w:rsidRDefault="0055738E" w:rsidP="00B8528B">
                    <w:pPr>
                      <w:pStyle w:val="RightAlign"/>
                    </w:pPr>
                  </w:p>
                </w:tc>
                <w:sdt>
                  <w:sdtPr>
                    <w:alias w:val="#Nav: /Header/Line/LineAmount_Line"/>
                    <w:tag w:val="#Nav: TopStandardSalesCreditMemo/50007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TopStandardSalesCreditMemo/50007/'" w:xpath="/ns0:NavWordReportXmlPart[1]/ns0:Header[1]/ns0:Line[1]/ns0:LineAmount_Line[1]" w:storeItemID="{6BCD5318-D9E9-4A51-ACF7-5EBA410A6763}"/>
                    <w:text/>
                  </w:sdtPr>
                  <w:sdtEndPr/>
                  <w:sdtContent>
                    <w:tc>
                      <w:tcPr>
                        <w:tcW w:w="1438" w:type="dxa"/>
                        <w:vAlign w:val="center"/>
                      </w:tcPr>
                      <w:p w14:paraId="6265F7C6" w14:textId="77777777" w:rsidR="0055738E" w:rsidRPr="00947B95" w:rsidRDefault="0055738E" w:rsidP="003D3792">
                        <w:pPr>
                          <w:pStyle w:val="RightAlign"/>
                        </w:pPr>
                        <w:proofErr w:type="spellStart"/>
                        <w:r w:rsidRPr="00947B9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opStandardSalesCreditMemo/50007"/>
          <w:id w:val="1335187062"/>
          <w15:dataBinding w:prefixMappings="xmlns:ns0='urn:microsoft-dynamics-nav/reports/TopStandardSalesCreditMemo/50007/' " w:xpath="/ns0:NavWordReportXmlPart[1]/ns0:Header[1]/ns0:ReportTotalsLine" w:storeItemID="{6BCD5318-D9E9-4A51-ACF7-5EBA410A6763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="0055738E" w:rsidRPr="0046083A" w14:paraId="5C442404" w14:textId="77777777" w:rsidTr="00ED3B9D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3" w:type="dxa"/>
                  </w:tcPr>
                  <w:p w14:paraId="1FE0A7E8" w14:textId="77777777"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59" w:type="dxa"/>
                  </w:tcPr>
                  <w:p w14:paraId="08963C89" w14:textId="77777777"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3" w:type="dxa"/>
                  </w:tcPr>
                  <w:p w14:paraId="069D11AA" w14:textId="77777777"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TopStandardSalesCreditMemo/50007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TopStandardSalesCreditMemo/50007/'" w:xpath="/ns0:NavWordReportXmlPart[1]/ns0:Header[1]/ns0:ReportTotalsLine[1]/ns0:Description_ReportTotalsLine[1]" w:storeItemID="{6BCD5318-D9E9-4A51-ACF7-5EBA410A6763}"/>
                    <w:text/>
                  </w:sdtPr>
                  <w:sdtEndPr/>
                  <w:sdtContent>
                    <w:tc>
                      <w:tcPr>
                        <w:tcW w:w="3305" w:type="dxa"/>
                        <w:gridSpan w:val="5"/>
                        <w:vAlign w:val="center"/>
                      </w:tcPr>
                      <w:p w14:paraId="52BB5B95" w14:textId="77777777" w:rsidR="0055738E" w:rsidRDefault="0055738E" w:rsidP="003D3792">
                        <w:pPr>
                          <w:pStyle w:val="ForceRightNoSpacing"/>
                          <w:rPr>
                            <w:sz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TopStandardSalesCreditMemo/50007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TopStandardSalesCreditMemo/50007/'" w:xpath="/ns0:NavWordReportXmlPart[1]/ns0:Header[1]/ns0:ReportTotalsLine[1]/ns0:AmountFormatted_ReportTotalsLine[1]" w:storeItemID="{6BCD5318-D9E9-4A51-ACF7-5EBA410A6763}"/>
                    <w:text/>
                  </w:sdtPr>
                  <w:sdtEndPr/>
                  <w:sdtContent>
                    <w:tc>
                      <w:tcPr>
                        <w:tcW w:w="1438" w:type="dxa"/>
                        <w:vAlign w:val="center"/>
                      </w:tcPr>
                      <w:p w14:paraId="78B53F23" w14:textId="77777777" w:rsidR="0055738E" w:rsidRPr="00947B95" w:rsidRDefault="0055738E" w:rsidP="003D3792">
                        <w:pPr>
                          <w:pStyle w:val="ForceRightNoSpacing"/>
                          <w:rPr>
                            <w:sz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5738E" w:rsidRPr="00FD3C3E" w14:paraId="7BE2184F" w14:textId="77777777" w:rsidTr="00ED3B9D">
        <w:trPr>
          <w:cantSplit/>
          <w:trHeight w:val="200"/>
        </w:trPr>
        <w:tc>
          <w:tcPr>
            <w:tcW w:w="4392" w:type="dxa"/>
            <w:gridSpan w:val="2"/>
          </w:tcPr>
          <w:p w14:paraId="3D26827F" w14:textId="77777777" w:rsidR="0055738E" w:rsidRPr="00947B95" w:rsidRDefault="0055738E" w:rsidP="00346B21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1093" w:type="dxa"/>
          </w:tcPr>
          <w:p w14:paraId="09692233" w14:textId="77777777" w:rsidR="0055738E" w:rsidRPr="00947B95" w:rsidRDefault="0055738E" w:rsidP="00346B21">
            <w:pPr>
              <w:pStyle w:val="Ingenafstand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TopStandardSalesCreditMemo/50007"/>
            <w:id w:val="1088344960"/>
            <w:placeholder>
              <w:docPart w:val="8E6E9800387D4C929ACF2FB0603AA477"/>
            </w:placeholder>
            <w:dataBinding w:prefixMappings="xmlns:ns0='urn:microsoft-dynamics-nav/reports/TopStandardSalesCreditMemo/50007/'" w:xpath="/ns0:NavWordReportXmlPart[1]/ns0:Header[1]/ns0:Totals[1]/ns0:TotalText[1]" w:storeItemID="{6BCD5318-D9E9-4A51-ACF7-5EBA410A6763}"/>
            <w:text/>
          </w:sdtPr>
          <w:sdtEndPr/>
          <w:sdtContent>
            <w:tc>
              <w:tcPr>
                <w:tcW w:w="2804" w:type="dxa"/>
                <w:gridSpan w:val="3"/>
                <w:vAlign w:val="center"/>
              </w:tcPr>
              <w:p w14:paraId="2151ACC3" w14:textId="77777777" w:rsidR="0055738E" w:rsidRDefault="0055738E" w:rsidP="00346B21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TopStandardSalesCreditMemo/50007"/>
            <w:id w:val="1661501859"/>
            <w:placeholder>
              <w:docPart w:val="1B23467F53D74360954403C6128BE346"/>
            </w:placeholder>
            <w:dataBinding w:prefixMappings="xmlns:ns0='urn:microsoft-dynamics-nav/reports/TopStandardSalesCreditMemo/50007/'" w:xpath="/ns0:NavWordReportXmlPart[1]/ns0:Header[1]/ns0:Totals[1]/ns0:TotalAmountIncludingVAT[1]" w:storeItemID="{6BCD5318-D9E9-4A51-ACF7-5EBA410A6763}"/>
            <w:text/>
          </w:sdtPr>
          <w:sdtEndPr/>
          <w:sdtContent>
            <w:tc>
              <w:tcPr>
                <w:tcW w:w="1973" w:type="dxa"/>
                <w:gridSpan w:val="4"/>
                <w:tcBorders>
                  <w:top w:val="single" w:sz="4" w:space="0" w:color="auto"/>
                </w:tcBorders>
                <w:vAlign w:val="center"/>
              </w:tcPr>
              <w:p w14:paraId="555D6B16" w14:textId="77777777" w:rsidR="0055738E" w:rsidRPr="00947B95" w:rsidRDefault="0055738E" w:rsidP="00346B21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0DC3EBB5" w14:textId="77777777" w:rsidR="00D34553" w:rsidRDefault="00D34553" w:rsidP="00D34553">
      <w:pPr>
        <w:pStyle w:val="GroupSeparation"/>
        <w:spacing w:after="0" w:line="240" w:lineRule="auto"/>
      </w:pPr>
    </w:p>
    <w:p w14:paraId="2BCB8F6D" w14:textId="6B0B5362" w:rsidR="006D4464" w:rsidRDefault="006D4464" w:rsidP="005B41A2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B8528B" w14:paraId="6C04FA0E" w14:textId="77777777" w:rsidTr="004A6A64">
        <w:sdt>
          <w:sdtPr>
            <w:rPr>
              <w:b/>
              <w:bCs/>
              <w:sz w:val="20"/>
              <w:szCs w:val="20"/>
            </w:rPr>
            <w:alias w:val="#Nav: /Header/ShipToAddress_Lbl"/>
            <w:tag w:val="#Nav: TopStandardSalesCreditMemo/50007"/>
            <w:id w:val="-152912770"/>
            <w:placeholder>
              <w:docPart w:val="DefaultPlaceholder_-1854013440"/>
            </w:placeholder>
            <w:dataBinding w:prefixMappings="xmlns:ns0='urn:microsoft-dynamics-nav/reports/TopStandardSalesCreditMemo/50007/'" w:xpath="/ns0:NavWordReportXmlPart[1]/ns0:Header[1]/ns0:ShipToAddress_Lbl[1]" w:storeItemID="{6BCD5318-D9E9-4A51-ACF7-5EBA410A6763}"/>
            <w:text/>
          </w:sdtPr>
          <w:sdtEndPr/>
          <w:sdtContent>
            <w:tc>
              <w:tcPr>
                <w:tcW w:w="5097" w:type="dxa"/>
              </w:tcPr>
              <w:p w14:paraId="059795CE" w14:textId="4F71E163" w:rsidR="00B8528B" w:rsidRPr="003C0802" w:rsidRDefault="00B8528B" w:rsidP="005B41A2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proofErr w:type="spellStart"/>
                <w:r w:rsidRPr="003C0802">
                  <w:rPr>
                    <w:b/>
                    <w:bCs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5098" w:type="dxa"/>
          </w:tcPr>
          <w:p w14:paraId="235AC359" w14:textId="77777777" w:rsidR="00B8528B" w:rsidRDefault="00B8528B" w:rsidP="005B41A2">
            <w:pPr>
              <w:pStyle w:val="GroupSeparation"/>
              <w:spacing w:after="0"/>
            </w:pPr>
          </w:p>
        </w:tc>
      </w:tr>
      <w:tr w:rsidR="00B8528B" w14:paraId="17FCCBD9" w14:textId="77777777" w:rsidTr="004A6A64">
        <w:tc>
          <w:tcPr>
            <w:tcW w:w="5097" w:type="dxa"/>
          </w:tcPr>
          <w:sdt>
            <w:sdtPr>
              <w:rPr>
                <w:sz w:val="20"/>
                <w:szCs w:val="20"/>
              </w:rPr>
              <w:alias w:val="#Nav: /Header/ShipToAddress1"/>
              <w:tag w:val="#Nav: TopStandardSalesCreditMemo/50007"/>
              <w:id w:val="2004631138"/>
              <w:placeholder>
                <w:docPart w:val="DefaultPlaceholder_-1854013440"/>
              </w:placeholder>
              <w:dataBinding w:prefixMappings="xmlns:ns0='urn:microsoft-dynamics-nav/reports/TopStandardSalesCreditMemo/50007/'" w:xpath="/ns0:NavWordReportXmlPart[1]/ns0:Header[1]/ns0:ShipToAddress1[1]" w:storeItemID="{6BCD5318-D9E9-4A51-ACF7-5EBA410A6763}"/>
              <w:text/>
            </w:sdtPr>
            <w:sdtEndPr/>
            <w:sdtContent>
              <w:p w14:paraId="4451FC48" w14:textId="77777777" w:rsidR="00B8528B" w:rsidRPr="003C0802" w:rsidRDefault="00B8528B" w:rsidP="005B41A2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ShipToAddress1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2"/>
              <w:tag w:val="#Nav: TopStandardSalesCreditMemo/50007"/>
              <w:id w:val="-1979825256"/>
              <w:placeholder>
                <w:docPart w:val="DefaultPlaceholder_-1854013440"/>
              </w:placeholder>
              <w:dataBinding w:prefixMappings="xmlns:ns0='urn:microsoft-dynamics-nav/reports/TopStandardSalesCreditMemo/50007/'" w:xpath="/ns0:NavWordReportXmlPart[1]/ns0:Header[1]/ns0:ShipToAddress2[1]" w:storeItemID="{6BCD5318-D9E9-4A51-ACF7-5EBA410A6763}"/>
              <w:text/>
            </w:sdtPr>
            <w:sdtEndPr/>
            <w:sdtContent>
              <w:p w14:paraId="3833D554" w14:textId="77777777" w:rsidR="00B8528B" w:rsidRPr="003C0802" w:rsidRDefault="00B8528B" w:rsidP="005B41A2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3"/>
              <w:tag w:val="#Nav: TopStandardSalesCreditMemo/50007"/>
              <w:id w:val="-554539456"/>
              <w:placeholder>
                <w:docPart w:val="DefaultPlaceholder_-1854013440"/>
              </w:placeholder>
              <w:dataBinding w:prefixMappings="xmlns:ns0='urn:microsoft-dynamics-nav/reports/TopStandardSalesCreditMemo/50007/'" w:xpath="/ns0:NavWordReportXmlPart[1]/ns0:Header[1]/ns0:ShipToAddress3[1]" w:storeItemID="{6BCD5318-D9E9-4A51-ACF7-5EBA410A6763}"/>
              <w:text/>
            </w:sdtPr>
            <w:sdtEndPr/>
            <w:sdtContent>
              <w:p w14:paraId="478F16C3" w14:textId="77777777" w:rsidR="00B8528B" w:rsidRPr="003C0802" w:rsidRDefault="00B8528B" w:rsidP="005B41A2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ShipToAddress3</w:t>
                </w:r>
              </w:p>
            </w:sdtContent>
          </w:sdt>
          <w:p w14:paraId="12C7A22F" w14:textId="4E6C40D4" w:rsidR="00B8528B" w:rsidRPr="003C0802" w:rsidRDefault="00421B37" w:rsidP="00B8528B">
            <w:pPr>
              <w:pStyle w:val="GroupSeparation"/>
              <w:tabs>
                <w:tab w:val="center" w:pos="2440"/>
                <w:tab w:val="left" w:pos="282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ShipToAddress4"/>
                <w:tag w:val="#Nav: TopStandardSalesCreditMemo/50007"/>
                <w:id w:val="-1979757549"/>
                <w:placeholder>
                  <w:docPart w:val="DefaultPlaceholder_-1854013440"/>
                </w:placeholder>
                <w:dataBinding w:prefixMappings="xmlns:ns0='urn:microsoft-dynamics-nav/reports/TopStandardSalesCreditMemo/50007/'" w:xpath="/ns0:NavWordReportXmlPart[1]/ns0:Header[1]/ns0:ShipToAddress4[1]" w:storeItemID="{6BCD5318-D9E9-4A51-ACF7-5EBA410A6763}"/>
                <w:text/>
              </w:sdtPr>
              <w:sdtEndPr/>
              <w:sdtContent>
                <w:r w:rsidR="00B8528B" w:rsidRPr="003C0802">
                  <w:rPr>
                    <w:sz w:val="20"/>
                    <w:szCs w:val="20"/>
                  </w:rPr>
                  <w:t>ShipToAddress4</w:t>
                </w:r>
              </w:sdtContent>
            </w:sdt>
            <w:r w:rsidR="00B8528B" w:rsidRPr="003C0802">
              <w:rPr>
                <w:sz w:val="20"/>
                <w:szCs w:val="20"/>
              </w:rPr>
              <w:tab/>
            </w:r>
            <w:r w:rsidR="00B8528B" w:rsidRPr="003C0802">
              <w:rPr>
                <w:sz w:val="20"/>
                <w:szCs w:val="20"/>
              </w:rPr>
              <w:tab/>
            </w:r>
          </w:p>
          <w:sdt>
            <w:sdtPr>
              <w:rPr>
                <w:sz w:val="20"/>
                <w:szCs w:val="20"/>
              </w:rPr>
              <w:alias w:val="#Nav: /Header/ShipToAddress5"/>
              <w:tag w:val="#Nav: TopStandardSalesCreditMemo/50007"/>
              <w:id w:val="601224841"/>
              <w:placeholder>
                <w:docPart w:val="DefaultPlaceholder_-1854013440"/>
              </w:placeholder>
              <w:dataBinding w:prefixMappings="xmlns:ns0='urn:microsoft-dynamics-nav/reports/TopStandardSalesCreditMemo/50007/'" w:xpath="/ns0:NavWordReportXmlPart[1]/ns0:Header[1]/ns0:ShipToAddress5[1]" w:storeItemID="{6BCD5318-D9E9-4A51-ACF7-5EBA410A6763}"/>
              <w:text/>
            </w:sdtPr>
            <w:sdtEndPr/>
            <w:sdtContent>
              <w:p w14:paraId="25F667D9" w14:textId="1F1D18BD" w:rsidR="00B8528B" w:rsidRPr="003C0802" w:rsidRDefault="00B8528B" w:rsidP="00B8528B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ShipToAddress5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6"/>
              <w:tag w:val="#Nav: TopStandardSalesCreditMemo/50007"/>
              <w:id w:val="-1991395339"/>
              <w:placeholder>
                <w:docPart w:val="DefaultPlaceholder_-1854013440"/>
              </w:placeholder>
              <w:dataBinding w:prefixMappings="xmlns:ns0='urn:microsoft-dynamics-nav/reports/TopStandardSalesCreditMemo/50007/'" w:xpath="/ns0:NavWordReportXmlPart[1]/ns0:Header[1]/ns0:ShipToAddress6[1]" w:storeItemID="{6BCD5318-D9E9-4A51-ACF7-5EBA410A6763}"/>
              <w:text/>
            </w:sdtPr>
            <w:sdtEndPr/>
            <w:sdtContent>
              <w:p w14:paraId="3A4ACDB9" w14:textId="1B0287EB" w:rsidR="00B8528B" w:rsidRPr="003C0802" w:rsidRDefault="00B8528B" w:rsidP="00B8528B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ShipToAddress6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7"/>
              <w:tag w:val="#Nav: TopStandardSalesCreditMemo/50007"/>
              <w:id w:val="-776788948"/>
              <w:placeholder>
                <w:docPart w:val="DefaultPlaceholder_-1854013440"/>
              </w:placeholder>
              <w:dataBinding w:prefixMappings="xmlns:ns0='urn:microsoft-dynamics-nav/reports/TopStandardSalesCreditMemo/50007/'" w:xpath="/ns0:NavWordReportXmlPart[1]/ns0:Header[1]/ns0:ShipToAddress7[1]" w:storeItemID="{6BCD5318-D9E9-4A51-ACF7-5EBA410A6763}"/>
              <w:text/>
            </w:sdtPr>
            <w:sdtEndPr/>
            <w:sdtContent>
              <w:p w14:paraId="15F9EB4B" w14:textId="58CC5F6C" w:rsidR="00B8528B" w:rsidRPr="003C0802" w:rsidRDefault="000E00A6" w:rsidP="00424ECF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ShipToAddress7</w:t>
                </w:r>
              </w:p>
            </w:sdtContent>
          </w:sdt>
        </w:tc>
        <w:tc>
          <w:tcPr>
            <w:tcW w:w="5098" w:type="dxa"/>
          </w:tcPr>
          <w:p w14:paraId="2FC447A2" w14:textId="77777777" w:rsidR="00B8528B" w:rsidRDefault="00B8528B" w:rsidP="005B41A2">
            <w:pPr>
              <w:pStyle w:val="GroupSeparation"/>
              <w:spacing w:after="0"/>
            </w:pPr>
          </w:p>
        </w:tc>
      </w:tr>
    </w:tbl>
    <w:p w14:paraId="4D33F2F2" w14:textId="77777777" w:rsidR="00D34553" w:rsidRPr="002848A5" w:rsidRDefault="00D34553" w:rsidP="000A2D83">
      <w:pPr>
        <w:pStyle w:val="SubGroupSeparation"/>
        <w:spacing w:afterLines="40" w:after="96" w:line="240" w:lineRule="auto"/>
      </w:pPr>
    </w:p>
    <w:p w14:paraId="3ACC1B26" w14:textId="23B0861B" w:rsidR="00A97B8A" w:rsidRDefault="00A97B8A" w:rsidP="004A504C">
      <w:pPr>
        <w:pStyle w:val="Style1"/>
        <w:rPr>
          <w:rFonts w:asciiTheme="minorHAnsi" w:eastAsiaTheme="minorEastAsia" w:hAnsiTheme="minorHAnsi" w:cstheme="minorBidi"/>
          <w:color w:val="auto"/>
          <w:sz w:val="20"/>
          <w:szCs w:val="20"/>
          <w:u w:val="none"/>
        </w:rPr>
      </w:pPr>
    </w:p>
    <w:p w14:paraId="56B80023" w14:textId="77777777" w:rsidR="008166C0" w:rsidRDefault="008166C0" w:rsidP="00FF5235">
      <w:pPr>
        <w:spacing w:before="60" w:after="60"/>
        <w:ind w:right="144"/>
      </w:pPr>
    </w:p>
    <w:sectPr w:rsidR="008166C0" w:rsidSect="00615373">
      <w:headerReference w:type="default" r:id="rId8"/>
      <w:footerReference w:type="default" r:id="rId9"/>
      <w:footerReference w:type="first" r:id="rId10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AB736" w14:textId="77777777" w:rsidR="00421B37" w:rsidRDefault="00421B37" w:rsidP="00E40C63">
      <w:pPr>
        <w:spacing w:after="0"/>
      </w:pPr>
      <w:r>
        <w:separator/>
      </w:r>
    </w:p>
  </w:endnote>
  <w:endnote w:type="continuationSeparator" w:id="0">
    <w:p w14:paraId="42A82416" w14:textId="77777777" w:rsidR="00421B37" w:rsidRDefault="00421B37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99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47"/>
      <w:gridCol w:w="1417"/>
      <w:gridCol w:w="2268"/>
      <w:gridCol w:w="1560"/>
      <w:gridCol w:w="2126"/>
    </w:tblGrid>
    <w:tr w:rsidR="00701477" w:rsidRPr="00B74E90" w14:paraId="17BB1D89" w14:textId="77777777" w:rsidTr="00AF66C2">
      <w:tc>
        <w:tcPr>
          <w:tcW w:w="2547" w:type="dxa"/>
          <w:vAlign w:val="center"/>
        </w:tcPr>
        <w:sdt>
          <w:sdtPr>
            <w:rPr>
              <w:rFonts w:asciiTheme="majorHAnsi" w:hAnsiTheme="majorHAnsi"/>
              <w:color w:val="0070C0"/>
              <w:sz w:val="20"/>
              <w:szCs w:val="20"/>
            </w:rPr>
            <w:alias w:val="#Nav: /Header/CompanyAddress1"/>
            <w:tag w:val="#Nav: TopStandardSalesCreditMemo/50007"/>
            <w:id w:val="-1595237386"/>
            <w:placeholder>
              <w:docPart w:val="E4E54E093C774DBC9DB178E72B7FDF89"/>
            </w:placeholder>
            <w:dataBinding w:prefixMappings="xmlns:ns0='urn:microsoft-dynamics-nav/reports/TopStandardSalesCreditMemo/50007/'" w:xpath="/ns0:NavWordReportXmlPart[1]/ns0:Header[1]/ns0:CompanyAddress1[1]" w:storeItemID="{6BCD5318-D9E9-4A51-ACF7-5EBA410A6763}"/>
            <w:text/>
          </w:sdtPr>
          <w:sdtEndPr/>
          <w:sdtContent>
            <w:p w14:paraId="6DB9DFE1" w14:textId="77777777" w:rsidR="00701477" w:rsidRPr="00B74E90" w:rsidRDefault="00701477" w:rsidP="00701477">
              <w:pPr>
                <w:pStyle w:val="Sidefod"/>
                <w:rPr>
                  <w:sz w:val="16"/>
                  <w:szCs w:val="16"/>
                </w:rPr>
              </w:pPr>
              <w:r w:rsidRPr="0075325A">
                <w:rPr>
                  <w:rFonts w:asciiTheme="majorHAnsi" w:hAnsiTheme="majorHAnsi"/>
                  <w:color w:val="0070C0"/>
                  <w:sz w:val="20"/>
                  <w:szCs w:val="20"/>
                </w:rPr>
                <w:t>CompanyAddress1</w:t>
              </w:r>
            </w:p>
          </w:sdtContent>
        </w:sdt>
      </w:tc>
      <w:tc>
        <w:tcPr>
          <w:tcW w:w="1417" w:type="dxa"/>
        </w:tcPr>
        <w:p w14:paraId="0ECEBE9E" w14:textId="77777777" w:rsidR="00701477" w:rsidRPr="00B74E90" w:rsidRDefault="00701477" w:rsidP="00701477">
          <w:pPr>
            <w:pStyle w:val="Sidefod"/>
            <w:rPr>
              <w:sz w:val="16"/>
              <w:szCs w:val="16"/>
            </w:rPr>
          </w:pPr>
        </w:p>
      </w:tc>
      <w:tc>
        <w:tcPr>
          <w:tcW w:w="2268" w:type="dxa"/>
        </w:tcPr>
        <w:p w14:paraId="2C735AE3" w14:textId="77777777" w:rsidR="00701477" w:rsidRPr="00B74E90" w:rsidRDefault="00701477" w:rsidP="00701477">
          <w:pPr>
            <w:pStyle w:val="Sidefod"/>
            <w:rPr>
              <w:sz w:val="16"/>
              <w:szCs w:val="16"/>
            </w:rPr>
          </w:pPr>
        </w:p>
      </w:tc>
      <w:tc>
        <w:tcPr>
          <w:tcW w:w="1560" w:type="dxa"/>
        </w:tcPr>
        <w:p w14:paraId="607285BD" w14:textId="77777777" w:rsidR="00701477" w:rsidRPr="00B74E90" w:rsidRDefault="00701477" w:rsidP="00701477">
          <w:pPr>
            <w:pStyle w:val="Sidefod"/>
            <w:rPr>
              <w:sz w:val="16"/>
              <w:szCs w:val="16"/>
            </w:rPr>
          </w:pPr>
        </w:p>
      </w:tc>
      <w:tc>
        <w:tcPr>
          <w:tcW w:w="2126" w:type="dxa"/>
        </w:tcPr>
        <w:p w14:paraId="2481843F" w14:textId="77777777" w:rsidR="00701477" w:rsidRPr="00B74E90" w:rsidRDefault="00701477" w:rsidP="00701477">
          <w:pPr>
            <w:pStyle w:val="Sidefod"/>
            <w:rPr>
              <w:sz w:val="16"/>
              <w:szCs w:val="16"/>
            </w:rPr>
          </w:pPr>
        </w:p>
      </w:tc>
    </w:tr>
    <w:tr w:rsidR="00701477" w:rsidRPr="00B74E90" w14:paraId="269C2EFF" w14:textId="77777777" w:rsidTr="00AF66C2">
      <w:tc>
        <w:tcPr>
          <w:tcW w:w="2547" w:type="dxa"/>
        </w:tcPr>
        <w:p w14:paraId="0068D08A" w14:textId="77777777" w:rsidR="00701477" w:rsidRPr="00B74E90" w:rsidRDefault="00421B37" w:rsidP="00701477">
          <w:pPr>
            <w:pStyle w:val="Sidefod"/>
            <w:rPr>
              <w:sz w:val="16"/>
              <w:szCs w:val="16"/>
            </w:rPr>
          </w:pPr>
          <w:sdt>
            <w:sdtPr>
              <w:rPr>
                <w:sz w:val="20"/>
                <w:szCs w:val="20"/>
              </w:rPr>
              <w:alias w:val="#Nav: /Header/CompanyAddress2"/>
              <w:tag w:val="#Nav: TopStandardSalesCreditMemo/50007"/>
              <w:id w:val="1818296031"/>
              <w:placeholder>
                <w:docPart w:val="155D527F8A21477981CCE7E3174ECB7A"/>
              </w:placeholder>
              <w:dataBinding w:prefixMappings="xmlns:ns0='urn:microsoft-dynamics-nav/reports/TopStandardSalesCreditMemo/50007/'" w:xpath="/ns0:NavWordReportXmlPart[1]/ns0:Header[1]/ns0:CompanyAddress2[1]" w:storeItemID="{6BCD5318-D9E9-4A51-ACF7-5EBA410A6763}"/>
              <w:text/>
            </w:sdtPr>
            <w:sdtEndPr/>
            <w:sdtContent>
              <w:r w:rsidR="00701477" w:rsidRPr="0075325A">
                <w:rPr>
                  <w:sz w:val="20"/>
                  <w:szCs w:val="20"/>
                </w:rPr>
                <w:t>CompanyAddress2</w:t>
              </w:r>
            </w:sdtContent>
          </w:sdt>
        </w:p>
      </w:tc>
      <w:sdt>
        <w:sdtPr>
          <w:rPr>
            <w:sz w:val="20"/>
            <w:szCs w:val="20"/>
          </w:rPr>
          <w:alias w:val="#Nav: /Header/CompanyPhoneNo_Lbl"/>
          <w:tag w:val="#Nav: TopStandardSalesCreditMemo/50007"/>
          <w:id w:val="-797996561"/>
          <w:placeholder>
            <w:docPart w:val="CCD5A5AFDC38490E8C0160475E603C2C"/>
          </w:placeholder>
          <w:dataBinding w:prefixMappings="xmlns:ns0='urn:microsoft-dynamics-nav/reports/TopStandardSalesCreditMemo/50007/'" w:xpath="/ns0:NavWordReportXmlPart[1]/ns0:Header[1]/ns0:CompanyPhoneNo_Lbl[1]" w:storeItemID="{6BCD5318-D9E9-4A51-ACF7-5EBA410A6763}"/>
          <w:text/>
        </w:sdtPr>
        <w:sdtEndPr/>
        <w:sdtContent>
          <w:tc>
            <w:tcPr>
              <w:tcW w:w="1417" w:type="dxa"/>
            </w:tcPr>
            <w:p w14:paraId="5014E159" w14:textId="77777777" w:rsidR="00701477" w:rsidRPr="00B74E90" w:rsidRDefault="00701477" w:rsidP="00701477">
              <w:pPr>
                <w:pStyle w:val="Sidefod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b/>
            <w:bCs/>
            <w:sz w:val="20"/>
            <w:szCs w:val="20"/>
          </w:rPr>
          <w:alias w:val="#Nav: /Header/CompanyPhoneNo"/>
          <w:tag w:val="#Nav: TopStandardSalesCreditMemo/50007"/>
          <w:id w:val="1301577681"/>
          <w:placeholder>
            <w:docPart w:val="54367B4445FE45EC891D8C440C17AC12"/>
          </w:placeholder>
          <w:dataBinding w:prefixMappings="xmlns:ns0='urn:microsoft-dynamics-nav/reports/TopStandardSalesCreditMemo/50007/'" w:xpath="/ns0:NavWordReportXmlPart[1]/ns0:Header[1]/ns0:CompanyPhoneNo[1]" w:storeItemID="{6BCD5318-D9E9-4A51-ACF7-5EBA410A6763}"/>
          <w:text/>
        </w:sdtPr>
        <w:sdtEndPr/>
        <w:sdtContent>
          <w:tc>
            <w:tcPr>
              <w:tcW w:w="2268" w:type="dxa"/>
            </w:tcPr>
            <w:p w14:paraId="4C15FB69" w14:textId="77777777" w:rsidR="00701477" w:rsidRPr="00B74E90" w:rsidRDefault="00701477" w:rsidP="00701477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cstheme="minorHAnsi"/>
            <w:caps/>
            <w:sz w:val="16"/>
            <w:szCs w:val="16"/>
          </w:rPr>
          <w:id w:val="1446427479"/>
          <w:placeholder>
            <w:docPart w:val="1B108203F1694076B7FF927B489D0FD2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560" w:type="dxa"/>
            </w:tcPr>
            <w:p w14:paraId="025AB87A" w14:textId="77777777" w:rsidR="00701477" w:rsidRPr="00B74E90" w:rsidRDefault="00701477" w:rsidP="00701477">
              <w:pPr>
                <w:pStyle w:val="Sidefod"/>
                <w:rPr>
                  <w:sz w:val="16"/>
                  <w:szCs w:val="16"/>
                </w:rPr>
              </w:pPr>
              <w:r w:rsidRPr="0075325A">
                <w:rPr>
                  <w:rFonts w:cstheme="minorHAnsi"/>
                  <w:caps/>
                  <w:sz w:val="20"/>
                  <w:szCs w:val="20"/>
                </w:rPr>
                <w:t>CompanyVATRegNo</w:t>
              </w:r>
              <w:r>
                <w:rPr>
                  <w:rFonts w:cstheme="minorHAnsi"/>
                  <w:caps/>
                  <w:sz w:val="16"/>
                  <w:szCs w:val="16"/>
                </w:rPr>
                <w:t>_Lbl</w:t>
              </w:r>
            </w:p>
          </w:tc>
        </w:sdtContent>
      </w:sdt>
      <w:sdt>
        <w:sdtPr>
          <w:rPr>
            <w:rFonts w:cstheme="minorHAnsi"/>
            <w:sz w:val="16"/>
            <w:szCs w:val="16"/>
          </w:rPr>
          <w:id w:val="717549582"/>
          <w:placeholder>
            <w:docPart w:val="B6D371B525D7488A94B44CBAA0D98C17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2126" w:type="dxa"/>
            </w:tcPr>
            <w:p w14:paraId="6D63BED0" w14:textId="77777777" w:rsidR="00701477" w:rsidRPr="00B74E90" w:rsidRDefault="00701477" w:rsidP="00701477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  <w:tr w:rsidR="00701477" w:rsidRPr="00B74E90" w14:paraId="23A647E6" w14:textId="77777777" w:rsidTr="00AF66C2">
      <w:tc>
        <w:tcPr>
          <w:tcW w:w="2547" w:type="dxa"/>
        </w:tcPr>
        <w:p w14:paraId="50C3B9BD" w14:textId="77777777" w:rsidR="00701477" w:rsidRPr="00B74E90" w:rsidRDefault="00421B37" w:rsidP="00701477">
          <w:pPr>
            <w:pStyle w:val="Sidefod"/>
            <w:rPr>
              <w:sz w:val="16"/>
              <w:szCs w:val="16"/>
            </w:rPr>
          </w:pPr>
          <w:sdt>
            <w:sdtPr>
              <w:rPr>
                <w:sz w:val="20"/>
                <w:szCs w:val="20"/>
              </w:rPr>
              <w:alias w:val="#Nav: /Header/CompanyAddress3"/>
              <w:tag w:val="#Nav: TopStandardSalesCreditMemo/50007"/>
              <w:id w:val="-1029801053"/>
              <w:placeholder>
                <w:docPart w:val="AEDFB7BADC9544F5895A1E3F0BF63C52"/>
              </w:placeholder>
              <w:dataBinding w:prefixMappings="xmlns:ns0='urn:microsoft-dynamics-nav/reports/TopStandardSalesCreditMemo/50007/'" w:xpath="/ns0:NavWordReportXmlPart[1]/ns0:Header[1]/ns0:CompanyAddress3[1]" w:storeItemID="{6BCD5318-D9E9-4A51-ACF7-5EBA410A6763}"/>
              <w:text/>
            </w:sdtPr>
            <w:sdtEndPr/>
            <w:sdtContent>
              <w:r w:rsidR="00701477" w:rsidRPr="0075325A">
                <w:rPr>
                  <w:sz w:val="20"/>
                  <w:szCs w:val="20"/>
                </w:rPr>
                <w:t>CompanyAddress3</w:t>
              </w:r>
            </w:sdtContent>
          </w:sdt>
        </w:p>
      </w:tc>
      <w:tc>
        <w:tcPr>
          <w:tcW w:w="1417" w:type="dxa"/>
        </w:tcPr>
        <w:p w14:paraId="7FB95DF9" w14:textId="77777777" w:rsidR="00701477" w:rsidRPr="00B74E90" w:rsidRDefault="00701477" w:rsidP="00701477">
          <w:pPr>
            <w:pStyle w:val="Sidefod"/>
            <w:rPr>
              <w:sz w:val="16"/>
              <w:szCs w:val="16"/>
            </w:rPr>
          </w:pPr>
          <w:r>
            <w:rPr>
              <w:sz w:val="16"/>
              <w:szCs w:val="16"/>
            </w:rPr>
            <w:t>E-</w:t>
          </w:r>
          <w:r w:rsidRPr="0075325A">
            <w:rPr>
              <w:sz w:val="20"/>
              <w:szCs w:val="20"/>
            </w:rPr>
            <w:t>mail</w:t>
          </w:r>
        </w:p>
      </w:tc>
      <w:sdt>
        <w:sdtPr>
          <w:rPr>
            <w:sz w:val="20"/>
            <w:szCs w:val="20"/>
          </w:rPr>
          <w:alias w:val="#Nav: /Header/CompanyEMail"/>
          <w:tag w:val="#Nav: TopStandardSalesCreditMemo/50007"/>
          <w:id w:val="-1792890827"/>
          <w:placeholder>
            <w:docPart w:val="3CE9036AA4D44ABC9F2A4F6D501F58FC"/>
          </w:placeholder>
          <w:dataBinding w:prefixMappings="xmlns:ns0='urn:microsoft-dynamics-nav/reports/TopStandardSalesCreditMemo/50007/'" w:xpath="/ns0:NavWordReportXmlPart[1]/ns0:Header[1]/ns0:CompanyEMail[1]" w:storeItemID="{6BCD5318-D9E9-4A51-ACF7-5EBA410A6763}"/>
          <w:text/>
        </w:sdtPr>
        <w:sdtEndPr/>
        <w:sdtContent>
          <w:tc>
            <w:tcPr>
              <w:tcW w:w="2268" w:type="dxa"/>
            </w:tcPr>
            <w:p w14:paraId="05572341" w14:textId="77777777" w:rsidR="00701477" w:rsidRPr="00B74E90" w:rsidRDefault="00701477" w:rsidP="00701477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CompanyEMail</w:t>
              </w:r>
              <w:proofErr w:type="spellEnd"/>
            </w:p>
          </w:tc>
        </w:sdtContent>
      </w:sdt>
      <w:tc>
        <w:tcPr>
          <w:tcW w:w="1560" w:type="dxa"/>
        </w:tcPr>
        <w:p w14:paraId="7AF02996" w14:textId="77777777" w:rsidR="00701477" w:rsidRPr="0075325A" w:rsidRDefault="00701477" w:rsidP="00701477">
          <w:pPr>
            <w:pStyle w:val="Sidefod"/>
            <w:rPr>
              <w:sz w:val="20"/>
              <w:szCs w:val="20"/>
            </w:rPr>
          </w:pPr>
          <w:r w:rsidRPr="0075325A">
            <w:rPr>
              <w:sz w:val="20"/>
              <w:szCs w:val="20"/>
            </w:rPr>
            <w:t>Web</w:t>
          </w:r>
        </w:p>
      </w:tc>
      <w:sdt>
        <w:sdtPr>
          <w:rPr>
            <w:sz w:val="20"/>
            <w:szCs w:val="20"/>
          </w:rPr>
          <w:alias w:val="#Nav: /Header/CompanyHomePage"/>
          <w:tag w:val="#Nav: TopStandardSalesCreditMemo/50007"/>
          <w:id w:val="581729485"/>
          <w:placeholder>
            <w:docPart w:val="787348A1E58A4F6BAD728A7B52BF39AC"/>
          </w:placeholder>
          <w:dataBinding w:prefixMappings="xmlns:ns0='urn:microsoft-dynamics-nav/reports/TopStandardSalesCreditMemo/50007/'" w:xpath="/ns0:NavWordReportXmlPart[1]/ns0:Header[1]/ns0:CompanyHomePage[1]" w:storeItemID="{6BCD5318-D9E9-4A51-ACF7-5EBA410A6763}"/>
          <w:text/>
        </w:sdtPr>
        <w:sdtEndPr/>
        <w:sdtContent>
          <w:tc>
            <w:tcPr>
              <w:tcW w:w="2126" w:type="dxa"/>
            </w:tcPr>
            <w:p w14:paraId="6A784970" w14:textId="77777777" w:rsidR="00701477" w:rsidRPr="00B74E90" w:rsidRDefault="00701477" w:rsidP="00701477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CompanyHomePage</w:t>
              </w:r>
              <w:proofErr w:type="spellEnd"/>
            </w:p>
          </w:tc>
        </w:sdtContent>
      </w:sdt>
    </w:tr>
  </w:tbl>
  <w:p w14:paraId="1CBF91CB" w14:textId="77777777" w:rsidR="00701477" w:rsidRDefault="007014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73DF" w14:textId="376A62B0" w:rsidR="003C7F50" w:rsidRDefault="003C7F50">
    <w:pPr>
      <w:pStyle w:val="Sidefod"/>
      <w:rPr>
        <w:sz w:val="12"/>
        <w:szCs w:val="12"/>
      </w:rPr>
    </w:pPr>
  </w:p>
  <w:p w14:paraId="0758D488" w14:textId="75DE09AB" w:rsidR="004D3595" w:rsidRPr="00B74E90" w:rsidRDefault="004D3595">
    <w:pPr>
      <w:pStyle w:val="Sidefod"/>
      <w:rPr>
        <w:sz w:val="16"/>
        <w:szCs w:val="16"/>
      </w:rPr>
    </w:pPr>
  </w:p>
  <w:p w14:paraId="6225E206" w14:textId="625CF896" w:rsidR="004D3595" w:rsidRPr="00B74E90" w:rsidRDefault="004D3595" w:rsidP="00902551">
    <w:pPr>
      <w:pStyle w:val="Sidefod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0393B" w14:textId="77777777" w:rsidR="00421B37" w:rsidRDefault="00421B37" w:rsidP="00E40C63">
      <w:pPr>
        <w:spacing w:after="0"/>
      </w:pPr>
      <w:r>
        <w:separator/>
      </w:r>
    </w:p>
  </w:footnote>
  <w:footnote w:type="continuationSeparator" w:id="0">
    <w:p w14:paraId="750CD557" w14:textId="77777777" w:rsidR="00421B37" w:rsidRDefault="00421B37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3"/>
      <w:gridCol w:w="284"/>
      <w:gridCol w:w="2693"/>
      <w:gridCol w:w="2546"/>
      <w:gridCol w:w="9"/>
    </w:tblGrid>
    <w:tr w:rsidR="00615373" w14:paraId="17928E36" w14:textId="77777777" w:rsidTr="00B462C3">
      <w:trPr>
        <w:gridAfter w:val="1"/>
        <w:wAfter w:w="9" w:type="dxa"/>
        <w:trHeight w:val="1584"/>
        <w:tblHeader/>
      </w:trPr>
      <w:tc>
        <w:tcPr>
          <w:tcW w:w="4957" w:type="dxa"/>
          <w:gridSpan w:val="2"/>
        </w:tcPr>
        <w:p w14:paraId="6C2C7E71" w14:textId="77777777" w:rsidR="00615373" w:rsidRPr="0023400D" w:rsidRDefault="00421B37" w:rsidP="00615373">
          <w:pPr>
            <w:contextualSpacing/>
            <w:rPr>
              <w:rFonts w:asciiTheme="majorHAnsi" w:hAnsiTheme="majorHAnsi"/>
              <w:color w:val="0070C0"/>
              <w:sz w:val="48"/>
              <w:szCs w:val="48"/>
            </w:rPr>
          </w:p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alias w:val="DocumentTitle_Lbl"/>
              <w:id w:val="573011813"/>
              <w:placeholder>
                <w:docPart w:val="4903936224684D6DAD26FAF425E03E3D"/>
              </w:placeholder>
              <w15:dataBinding w:prefixMappings="urn:microsoft-dynamics-nav/reports/Mini_Sales_Invoice/1306/" w:xpath="/ns0:NavWordReportXmlPart[1]/ns0:Header[1]/ns0:DocumentTitle_Lbl[1]" w:storeItemID="{87E5A65C-DE4E-46DF-BBC2-6CEFFEA62251}"/>
            </w:sdtPr>
            <w:sdtEndPr/>
            <w:sdtContent>
              <w:r w:rsidR="00615373" w:rsidRPr="0023400D">
                <w:rPr>
                  <w:rFonts w:asciiTheme="majorHAnsi" w:hAnsiTheme="majorHAnsi"/>
                  <w:color w:val="0070C0"/>
                  <w:sz w:val="48"/>
                  <w:szCs w:val="48"/>
                </w:rPr>
                <w:t xml:space="preserve">Document Title </w:t>
              </w:r>
              <w:proofErr w:type="spellStart"/>
              <w:r w:rsidR="00615373" w:rsidRPr="0023400D">
                <w:rPr>
                  <w:rFonts w:asciiTheme="majorHAnsi" w:hAnsiTheme="majorHAnsi"/>
                  <w:color w:val="0070C0"/>
                  <w:sz w:val="48"/>
                  <w:szCs w:val="48"/>
                </w:rPr>
                <w:t>Lbl</w:t>
              </w:r>
              <w:proofErr w:type="spellEnd"/>
            </w:sdtContent>
          </w:sdt>
        </w:p>
        <w:p w14:paraId="01FB9411" w14:textId="77777777" w:rsidR="00615373" w:rsidRPr="00854DDE" w:rsidRDefault="00421B37" w:rsidP="00615373">
          <w:pPr>
            <w:rPr>
              <w:rFonts w:ascii="Segoe UI" w:hAnsi="Segoe UI" w:cs="Segoe UI"/>
              <w:sz w:val="20"/>
              <w:szCs w:val="20"/>
            </w:rPr>
          </w:pPr>
          <w:sdt>
            <w:sdtPr>
              <w:rPr>
                <w:rStyle w:val="Strk"/>
              </w:rPr>
              <w:alias w:val="DocumentNo"/>
              <w:id w:val="-1454010444"/>
              <w:placeholder>
                <w:docPart w:val="4903936224684D6DAD26FAF425E03E3D"/>
              </w:placeholder>
              <w15:dataBinding w:prefixMappings="urn:microsoft-dynamics-nav/reports/Mini_Sales_Invoice/1306/" w:xpath="/ns0:NavWordReportXmlPart[1]/ns0:Header[1]/ns0:DocumentNo[1]" w:storeItemID="{87E5A65C-DE4E-46DF-BBC2-6CEFFEA62251}"/>
            </w:sdtPr>
            <w:sdtEndPr>
              <w:rPr>
                <w:rStyle w:val="Strk"/>
                <w:rFonts w:ascii="Segoe UI" w:hAnsi="Segoe UI" w:cs="Segoe UI"/>
                <w:sz w:val="20"/>
                <w:szCs w:val="20"/>
              </w:rPr>
            </w:sdtEndPr>
            <w:sdtContent>
              <w:r w:rsidR="00615373" w:rsidRPr="00854DDE">
                <w:rPr>
                  <w:rFonts w:ascii="Segoe UI" w:hAnsi="Segoe UI" w:cs="Segoe UI"/>
                  <w:sz w:val="20"/>
                  <w:szCs w:val="20"/>
                </w:rPr>
                <w:t>Document No</w:t>
              </w:r>
            </w:sdtContent>
          </w:sdt>
        </w:p>
        <w:p w14:paraId="2B6BF51E" w14:textId="77777777" w:rsidR="00615373" w:rsidRDefault="00615373" w:rsidP="00615373">
          <w:pPr>
            <w:contextualSpacing/>
          </w:pPr>
        </w:p>
      </w:tc>
      <w:tc>
        <w:tcPr>
          <w:tcW w:w="5239" w:type="dxa"/>
          <w:gridSpan w:val="2"/>
        </w:tcPr>
        <w:p w14:paraId="67A7486E" w14:textId="77777777" w:rsidR="00615373" w:rsidRDefault="00421B37" w:rsidP="00615373">
          <w:pPr>
            <w:jc w:val="right"/>
          </w:pPr>
          <w:sdt>
            <w:sdtPr>
              <w:alias w:val="#Nav: /Header/CompanyPicture"/>
              <w:tag w:val="#Nav: TopStandardSalesCreditMemo/50007"/>
              <w:id w:val="795027538"/>
              <w:dataBinding w:prefixMappings="xmlns:ns0='urn:microsoft-dynamics-nav/reports/TopStandardSalesCreditMemo/50007/'" w:xpath="/ns0:NavWordReportXmlPart[1]/ns0:Header[1]/ns0:CompanyPicture[1]" w:storeItemID="{6BCD5318-D9E9-4A51-ACF7-5EBA410A6763}"/>
              <w:picture/>
            </w:sdtPr>
            <w:sdtEndPr/>
            <w:sdtContent>
              <w:r w:rsidR="00615373">
                <w:rPr>
                  <w:noProof/>
                  <w:lang w:val="da-DK" w:eastAsia="da-DK"/>
                </w:rPr>
                <w:drawing>
                  <wp:inline distT="0" distB="0" distL="0" distR="0" wp14:anchorId="695E984B" wp14:editId="04FFD2C3">
                    <wp:extent cx="1080000" cy="1080000"/>
                    <wp:effectExtent l="0" t="0" r="6350" b="635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3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  <w:tr w:rsidR="00615373" w14:paraId="1F01010E" w14:textId="77777777" w:rsidTr="00B462C3">
      <w:trPr>
        <w:trHeight w:val="233"/>
        <w:tblHeader/>
      </w:trPr>
      <w:tc>
        <w:tcPr>
          <w:tcW w:w="4673" w:type="dxa"/>
          <w:vMerge w:val="restart"/>
        </w:tc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TopStandardSalesCreditMemo/50007"/>
            <w:id w:val="243469486"/>
            <w:placeholder>
              <w:docPart w:val="A7457DA1C2C441BFA3F8C9B7298FEA7C"/>
            </w:placeholder>
            <w:dataBinding w:prefixMappings="xmlns:ns0='urn:microsoft-dynamics-nav/reports/TopStandardSalesCreditMemo/50007/'" w:xpath="/ns0:NavWordReportXmlPart[1]/ns0:Header[1]/ns0:CustomerAddress1[1]" w:storeItemID="{6BCD5318-D9E9-4A51-ACF7-5EBA410A6763}"/>
            <w:text/>
          </w:sdtPr>
          <w:sdtEndPr>
            <w:rPr>
              <w:bCs w:val="0"/>
            </w:rPr>
          </w:sdtEndPr>
          <w:sdtContent>
            <w:p w14:paraId="6C6676D2" w14:textId="77777777" w:rsidR="00615373" w:rsidRDefault="00615373" w:rsidP="00615373">
              <w:pPr>
                <w:pStyle w:val="Ingenafstand"/>
                <w:rPr>
                  <w:b/>
                  <w:sz w:val="20"/>
                  <w:szCs w:val="20"/>
                </w:rPr>
              </w:pPr>
              <w:r w:rsidRPr="00072E92">
                <w:rPr>
                  <w:b/>
                  <w:sz w:val="20"/>
                  <w:szCs w:val="20"/>
                </w:rPr>
                <w:t>CustomerAddress1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2"/>
            <w:tag w:val="#Nav: TopStandardSalesCreditMemo/50007"/>
            <w:id w:val="211629001"/>
            <w:placeholder>
              <w:docPart w:val="8D5FDE6B851D44A8A0584A0371ED3CB8"/>
            </w:placeholder>
            <w:dataBinding w:prefixMappings="xmlns:ns0='urn:microsoft-dynamics-nav/reports/TopStandardSalesCreditMemo/50007/'" w:xpath="/ns0:NavWordReportXmlPart[1]/ns0:Header[1]/ns0:CustomerAddress2[1]" w:storeItemID="{6BCD5318-D9E9-4A51-ACF7-5EBA410A6763}"/>
            <w:text/>
          </w:sdtPr>
          <w:sdtEndPr/>
          <w:sdtContent>
            <w:p w14:paraId="31E941E3" w14:textId="77777777" w:rsidR="00615373" w:rsidRDefault="00615373" w:rsidP="00615373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</w:rPr>
                <w:t>CustomerAddress2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3"/>
            <w:tag w:val="#Nav: TopStandardSalesCreditMemo/50007"/>
            <w:id w:val="-1572109726"/>
            <w:placeholder>
              <w:docPart w:val="6B5CD17E4FCB43EBB87229734CCD7DD1"/>
            </w:placeholder>
            <w:dataBinding w:prefixMappings="xmlns:ns0='urn:microsoft-dynamics-nav/reports/TopStandardSalesCreditMemo/50007/'" w:xpath="/ns0:NavWordReportXmlPart[1]/ns0:Header[1]/ns0:CustomerAddress3[1]" w:storeItemID="{6BCD5318-D9E9-4A51-ACF7-5EBA410A6763}"/>
            <w:text/>
          </w:sdtPr>
          <w:sdtEndPr/>
          <w:sdtContent>
            <w:p w14:paraId="5C917502" w14:textId="77777777" w:rsidR="00615373" w:rsidRDefault="00615373" w:rsidP="00615373">
              <w:pPr>
                <w:pStyle w:val="Ingenafstand"/>
                <w:rPr>
                  <w:b/>
                  <w:sz w:val="20"/>
                  <w:szCs w:val="20"/>
                </w:rPr>
              </w:pPr>
              <w:r w:rsidRPr="00072E92">
                <w:rPr>
                  <w:b/>
                  <w:sz w:val="20"/>
                  <w:szCs w:val="20"/>
                </w:rPr>
                <w:t>CustomerAddress3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4"/>
            <w:tag w:val="#Nav: TopStandardSalesCreditMemo/50007"/>
            <w:id w:val="-2025857488"/>
            <w:placeholder>
              <w:docPart w:val="8B7636C85203419891AAB6BC584441E6"/>
            </w:placeholder>
            <w:dataBinding w:prefixMappings="xmlns:ns0='urn:microsoft-dynamics-nav/reports/TopStandardSalesCreditMemo/50007/'" w:xpath="/ns0:NavWordReportXmlPart[1]/ns0:Header[1]/ns0:CustomerAddress4[1]" w:storeItemID="{6BCD5318-D9E9-4A51-ACF7-5EBA410A6763}"/>
            <w:text/>
          </w:sdtPr>
          <w:sdtEndPr/>
          <w:sdtContent>
            <w:p w14:paraId="5342BBDF" w14:textId="77777777" w:rsidR="00615373" w:rsidRDefault="00615373" w:rsidP="00615373">
              <w:pPr>
                <w:pStyle w:val="Ingenafstand"/>
                <w:rPr>
                  <w:b/>
                  <w:sz w:val="20"/>
                  <w:szCs w:val="20"/>
                </w:rPr>
              </w:pPr>
              <w:r w:rsidRPr="00072E92">
                <w:rPr>
                  <w:b/>
                  <w:sz w:val="20"/>
                  <w:szCs w:val="20"/>
                </w:rPr>
                <w:t>CustomerAddress4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5"/>
            <w:tag w:val="#Nav: TopStandardSalesCreditMemo/50007"/>
            <w:id w:val="1398856861"/>
            <w:placeholder>
              <w:docPart w:val="E51CED5E47F4427496FA68F7C6935AE8"/>
            </w:placeholder>
            <w:dataBinding w:prefixMappings="xmlns:ns0='urn:microsoft-dynamics-nav/reports/TopStandardSalesCreditMemo/50007/'" w:xpath="/ns0:NavWordReportXmlPart[1]/ns0:Header[1]/ns0:CustomerAddress5[1]" w:storeItemID="{6BCD5318-D9E9-4A51-ACF7-5EBA410A6763}"/>
            <w:text/>
          </w:sdtPr>
          <w:sdtEndPr/>
          <w:sdtContent>
            <w:p w14:paraId="422E344D" w14:textId="77777777" w:rsidR="00615373" w:rsidRDefault="00615373" w:rsidP="00615373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</w:rPr>
                <w:t>CustomerAddress5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6"/>
            <w:tag w:val="#Nav: TopStandardSalesCreditMemo/50007"/>
            <w:id w:val="1010568566"/>
            <w:placeholder>
              <w:docPart w:val="9AD6136D29ED4020B2E0292B68136B6E"/>
            </w:placeholder>
            <w:dataBinding w:prefixMappings="xmlns:ns0='urn:microsoft-dynamics-nav/reports/TopStandardSalesCreditMemo/50007/'" w:xpath="/ns0:NavWordReportXmlPart[1]/ns0:Header[1]/ns0:CustomerAddress6[1]" w:storeItemID="{6BCD5318-D9E9-4A51-ACF7-5EBA410A6763}"/>
            <w:text/>
          </w:sdtPr>
          <w:sdtEndPr/>
          <w:sdtContent>
            <w:p w14:paraId="01994318" w14:textId="77777777" w:rsidR="00615373" w:rsidRDefault="00615373" w:rsidP="00615373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  <w:lang w:val="da-DK"/>
                </w:rPr>
                <w:t>CustomerAddress6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7"/>
            <w:tag w:val="#Nav: TopStandardSalesCreditMemo/50007"/>
            <w:id w:val="268747735"/>
            <w:placeholder>
              <w:docPart w:val="9BD2018D7C884ED08E4AA64C678FC732"/>
            </w:placeholder>
            <w:dataBinding w:prefixMappings="xmlns:ns0='urn:microsoft-dynamics-nav/reports/TopStandardSalesCreditMemo/50007/'" w:xpath="/ns0:NavWordReportXmlPart[1]/ns0:Header[1]/ns0:CustomerAddress7[1]" w:storeItemID="{6BCD5318-D9E9-4A51-ACF7-5EBA410A6763}"/>
            <w:text/>
          </w:sdtPr>
          <w:sdtEndPr/>
          <w:sdtContent>
            <w:p w14:paraId="6FAFB061" w14:textId="77777777" w:rsidR="00615373" w:rsidRDefault="00615373" w:rsidP="00615373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  <w:lang w:val="da-DK"/>
                </w:rPr>
                <w:t>CustomerAddress7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8"/>
            <w:tag w:val="#Nav: TopStandardSalesCreditMemo/50007"/>
            <w:id w:val="1658728615"/>
            <w:placeholder>
              <w:docPart w:val="25BDA902DFD14AE48FD6FBB1EF0D7976"/>
            </w:placeholder>
            <w:dataBinding w:prefixMappings="xmlns:ns0='urn:microsoft-dynamics-nav/reports/TopStandardSalesCreditMemo/50007/'" w:xpath="/ns0:NavWordReportXmlPart[1]/ns0:Header[1]/ns0:CustomerAddress8[1]" w:storeItemID="{6BCD5318-D9E9-4A51-ACF7-5EBA410A6763}"/>
            <w:text/>
          </w:sdtPr>
          <w:sdtEndPr/>
          <w:sdtContent>
            <w:p w14:paraId="420E7013" w14:textId="77777777" w:rsidR="00615373" w:rsidRPr="00441EFA" w:rsidRDefault="00615373" w:rsidP="00615373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  <w:lang w:val="da-DK"/>
                </w:rPr>
                <w:t>CustomerAddress8</w:t>
              </w:r>
            </w:p>
          </w:sdtContent>
        </w:sdt>
      </w:tc>
      <w:tc>
        <w:tcPr>
          <w:tcW w:w="284" w:type="dxa"/>
          <w:vMerge w:val="restart"/>
        </w:tcPr>
        <w:p w14:paraId="3EEE716D" w14:textId="77777777" w:rsidR="00615373" w:rsidRPr="00537DB7" w:rsidRDefault="00615373" w:rsidP="00615373">
          <w:pPr>
            <w:pStyle w:val="Overskrift1"/>
            <w:outlineLvl w:val="0"/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CompanyBankName_Lbl"/>
          <w:tag w:val="#Nav: TopStandardSalesCreditMemo/50007"/>
          <w:id w:val="1815836442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CompanyBankName_Lbl[1]" w:storeItemID="{6BCD5318-D9E9-4A51-ACF7-5EBA410A6763}"/>
          <w:text/>
        </w:sdtPr>
        <w:sdtEndPr/>
        <w:sdtContent>
          <w:tc>
            <w:tcPr>
              <w:tcW w:w="2693" w:type="dxa"/>
            </w:tcPr>
            <w:p w14:paraId="5C824B59" w14:textId="77777777" w:rsidR="00615373" w:rsidRPr="00027DAF" w:rsidRDefault="00615373" w:rsidP="00615373">
              <w:pPr>
                <w:pStyle w:val="Ingenafstand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Header/CompanyBankName"/>
          <w:tag w:val="#Nav: TopStandardSalesCreditMemo/50007"/>
          <w:id w:val="294184695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CompanyBankName[1]" w:storeItemID="{6BCD5318-D9E9-4A51-ACF7-5EBA410A6763}"/>
          <w:text/>
        </w:sdtPr>
        <w:sdtEndPr/>
        <w:sdtContent>
          <w:tc>
            <w:tcPr>
              <w:tcW w:w="2555" w:type="dxa"/>
              <w:gridSpan w:val="2"/>
            </w:tcPr>
            <w:p w14:paraId="0D916CA0" w14:textId="77777777" w:rsidR="00615373" w:rsidRPr="00027DAF" w:rsidRDefault="00615373" w:rsidP="00615373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</w:tr>
    <w:tr w:rsidR="00615373" w14:paraId="2277FE3D" w14:textId="77777777" w:rsidTr="00B462C3">
      <w:trPr>
        <w:trHeight w:val="233"/>
        <w:tblHeader/>
      </w:trPr>
      <w:tc>
        <w:tcPr>
          <w:tcW w:w="4673" w:type="dxa"/>
          <w:vMerge/>
        </w:tcPr>
        <w:p w14:paraId="04924224" w14:textId="77777777" w:rsidR="00615373" w:rsidRDefault="00615373" w:rsidP="00615373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14:paraId="7A002090" w14:textId="77777777" w:rsidR="00615373" w:rsidRPr="00537DB7" w:rsidRDefault="00615373" w:rsidP="00615373">
          <w:pPr>
            <w:pStyle w:val="Overskrift1"/>
            <w:outlineLvl w:val="0"/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CompanyBankBranchNo_Lbl"/>
          <w:tag w:val="#Nav: TopStandardSalesCreditMemo/50007"/>
          <w:id w:val="366190184"/>
          <w:placeholder>
            <w:docPart w:val="ABBCF808947C4B9B8FCE70073F44A638"/>
          </w:placeholder>
          <w:dataBinding w:prefixMappings="xmlns:ns0='urn:microsoft-dynamics-nav/reports/TopStandardSalesCreditMemo/50007/'" w:xpath="/ns0:NavWordReportXmlPart[1]/ns0:Header[1]/ns0:CompanyBankBranchNo_Lbl[1]" w:storeItemID="{6BCD5318-D9E9-4A51-ACF7-5EBA410A6763}"/>
          <w:text/>
        </w:sdtPr>
        <w:sdtEndPr/>
        <w:sdtContent>
          <w:tc>
            <w:tcPr>
              <w:tcW w:w="2693" w:type="dxa"/>
            </w:tcPr>
            <w:p w14:paraId="71EE2B12" w14:textId="77777777" w:rsidR="00615373" w:rsidRDefault="00615373" w:rsidP="00615373">
              <w:pPr>
                <w:pStyle w:val="Ingenafstand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Header/CompanyBankBranchNo"/>
          <w:tag w:val="#Nav: TopStandardSalesCreditMemo/50007"/>
          <w:id w:val="-548835025"/>
          <w:placeholder>
            <w:docPart w:val="CE48085CA9AE48059C0988F2C6D3DB4C"/>
          </w:placeholder>
          <w:dataBinding w:prefixMappings="xmlns:ns0='urn:microsoft-dynamics-nav/reports/TopStandardSalesCreditMemo/50007/'" w:xpath="/ns0:NavWordReportXmlPart[1]/ns0:Header[1]/ns0:CompanyBankBranchNo[1]" w:storeItemID="{6BCD5318-D9E9-4A51-ACF7-5EBA410A6763}"/>
          <w:text/>
        </w:sdtPr>
        <w:sdtEndPr/>
        <w:sdtContent>
          <w:tc>
            <w:tcPr>
              <w:tcW w:w="2555" w:type="dxa"/>
              <w:gridSpan w:val="2"/>
            </w:tcPr>
            <w:p w14:paraId="58F74DFE" w14:textId="77777777" w:rsidR="00615373" w:rsidRDefault="00615373" w:rsidP="00615373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</w:tr>
    <w:tr w:rsidR="00615373" w14:paraId="5AB988E0" w14:textId="77777777" w:rsidTr="00B462C3">
      <w:trPr>
        <w:trHeight w:val="254"/>
        <w:tblHeader/>
      </w:trPr>
      <w:tc>
        <w:tcPr>
          <w:tcW w:w="4673" w:type="dxa"/>
          <w:vMerge/>
        </w:tcPr>
        <w:p w14:paraId="70613263" w14:textId="77777777" w:rsidR="00615373" w:rsidRDefault="00615373" w:rsidP="00615373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14:paraId="5BD70410" w14:textId="77777777" w:rsidR="00615373" w:rsidRDefault="00615373" w:rsidP="00615373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CompanyBankAccountNo_Lbl"/>
          <w:tag w:val="#Nav: TopStandardSalesCreditMemo/50007"/>
          <w:id w:val="2133894332"/>
          <w:placeholder>
            <w:docPart w:val="F0FA788A3F1B40F192227D51B11450AC"/>
          </w:placeholder>
          <w:dataBinding w:prefixMappings="xmlns:ns0='urn:microsoft-dynamics-nav/reports/TopStandardSalesCreditMemo/50007/'" w:xpath="/ns0:NavWordReportXmlPart[1]/ns0:Header[1]/ns0:CompanyBankAccountNo_Lbl[1]" w:storeItemID="{6BCD5318-D9E9-4A51-ACF7-5EBA410A6763}"/>
          <w:text/>
        </w:sdtPr>
        <w:sdtEndPr/>
        <w:sdtContent>
          <w:tc>
            <w:tcPr>
              <w:tcW w:w="2693" w:type="dxa"/>
            </w:tcPr>
            <w:p w14:paraId="62C3BCA4" w14:textId="77777777" w:rsidR="00615373" w:rsidRDefault="00615373" w:rsidP="00615373">
              <w:pPr>
                <w:pStyle w:val="Ingenafstand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Header/CompanyBankAccountNo"/>
          <w:tag w:val="#Nav: TopStandardSalesCreditMemo/50007"/>
          <w:id w:val="403347194"/>
          <w:placeholder>
            <w:docPart w:val="8D59F30F19664493A3DF4098D96BD23C"/>
          </w:placeholder>
          <w:dataBinding w:prefixMappings="xmlns:ns0='urn:microsoft-dynamics-nav/reports/TopStandardSalesCreditMemo/50007/'" w:xpath="/ns0:NavWordReportXmlPart[1]/ns0:Header[1]/ns0:CompanyBankAccountNo[1]" w:storeItemID="{6BCD5318-D9E9-4A51-ACF7-5EBA410A6763}"/>
          <w:text/>
        </w:sdtPr>
        <w:sdtEndPr/>
        <w:sdtContent>
          <w:tc>
            <w:tcPr>
              <w:tcW w:w="2555" w:type="dxa"/>
              <w:gridSpan w:val="2"/>
            </w:tcPr>
            <w:p w14:paraId="0A28CFD3" w14:textId="77777777" w:rsidR="00615373" w:rsidRDefault="00615373" w:rsidP="00615373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</w:tr>
    <w:tr w:rsidR="00615373" w14:paraId="1A4781F4" w14:textId="77777777" w:rsidTr="00B462C3">
      <w:trPr>
        <w:trHeight w:val="274"/>
        <w:tblHeader/>
      </w:trPr>
      <w:tc>
        <w:tcPr>
          <w:tcW w:w="4673" w:type="dxa"/>
          <w:vMerge/>
        </w:tcPr>
        <w:p w14:paraId="1AC4CE32" w14:textId="77777777" w:rsidR="00615373" w:rsidRDefault="00615373" w:rsidP="00615373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14:paraId="0B271F52" w14:textId="77777777" w:rsidR="00615373" w:rsidRDefault="00615373" w:rsidP="00615373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tc>
        <w:tcPr>
          <w:tcW w:w="2693" w:type="dxa"/>
        </w:tcPr>
        <w:sdt>
          <w:sdtPr>
            <w:rPr>
              <w:sz w:val="20"/>
              <w:szCs w:val="20"/>
            </w:rPr>
            <w:alias w:val="#Nav: /Header/CompanyIBAN_Lbl"/>
            <w:tag w:val="#Nav: TopStandardSalesCreditMemo/50007"/>
            <w:id w:val="1495759226"/>
            <w:placeholder>
              <w:docPart w:val="674D248346B44D60A8CFD7D045F7CAB1"/>
            </w:placeholder>
            <w:dataBinding w:prefixMappings="xmlns:ns0='urn:microsoft-dynamics-nav/reports/TopStandardSalesCreditMemo/50007/'" w:xpath="/ns0:NavWordReportXmlPart[1]/ns0:Header[1]/ns0:CompanyIBAN_Lbl[1]" w:storeItemID="{6BCD5318-D9E9-4A51-ACF7-5EBA410A6763}"/>
            <w:text/>
          </w:sdtPr>
          <w:sdtEndPr/>
          <w:sdtContent>
            <w:p w14:paraId="76E94761" w14:textId="77777777" w:rsidR="00615373" w:rsidRDefault="00615373" w:rsidP="00615373">
              <w:pPr>
                <w:pStyle w:val="Ingenafstand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CompanyIBAN_Lbl</w:t>
              </w:r>
              <w:proofErr w:type="spellEnd"/>
            </w:p>
          </w:sdtContent>
        </w:sdt>
      </w:tc>
      <w:tc>
        <w:tcPr>
          <w:tcW w:w="2555" w:type="dxa"/>
          <w:gridSpan w:val="2"/>
        </w:tcPr>
        <w:sdt>
          <w:sdtPr>
            <w:rPr>
              <w:sz w:val="20"/>
              <w:szCs w:val="20"/>
            </w:rPr>
            <w:alias w:val="#Nav: /Header/CompanyIBAN"/>
            <w:tag w:val="#Nav: TopStandardSalesCreditMemo/50007"/>
            <w:id w:val="1226645376"/>
            <w:placeholder>
              <w:docPart w:val="2360A75A9A9142CEAB639CBCBA443DA3"/>
            </w:placeholder>
            <w:dataBinding w:prefixMappings="xmlns:ns0='urn:microsoft-dynamics-nav/reports/TopStandardSalesCreditMemo/50007/'" w:xpath="/ns0:NavWordReportXmlPart[1]/ns0:Header[1]/ns0:CompanyIBAN[1]" w:storeItemID="{6BCD5318-D9E9-4A51-ACF7-5EBA410A6763}"/>
            <w:text/>
          </w:sdtPr>
          <w:sdtEndPr/>
          <w:sdtContent>
            <w:p w14:paraId="6E645616" w14:textId="77777777" w:rsidR="00615373" w:rsidRDefault="00615373" w:rsidP="00615373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CompanyIBAN</w:t>
              </w:r>
              <w:proofErr w:type="spellEnd"/>
            </w:p>
          </w:sdtContent>
        </w:sdt>
      </w:tc>
    </w:tr>
    <w:tr w:rsidR="00615373" w14:paraId="54D4514D" w14:textId="77777777" w:rsidTr="00B462C3">
      <w:trPr>
        <w:trHeight w:val="201"/>
        <w:tblHeader/>
      </w:trPr>
      <w:tc>
        <w:tcPr>
          <w:tcW w:w="4673" w:type="dxa"/>
          <w:vMerge/>
        </w:tcPr>
        <w:p w14:paraId="44514023" w14:textId="77777777" w:rsidR="00615373" w:rsidRDefault="00615373" w:rsidP="00615373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14:paraId="7C165807" w14:textId="77777777" w:rsidR="00615373" w:rsidRDefault="00615373" w:rsidP="00615373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tc>
        <w:tcPr>
          <w:tcW w:w="2693" w:type="dxa"/>
        </w:tcPr>
        <w:p w14:paraId="003BF22B" w14:textId="77777777" w:rsidR="00615373" w:rsidRDefault="00421B37" w:rsidP="00615373">
          <w:pPr>
            <w:pStyle w:val="Ingenafstand"/>
            <w:tabs>
              <w:tab w:val="right" w:pos="2693"/>
            </w:tabs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Header/CompanySWIFT_Lbl"/>
              <w:tag w:val="#Nav: TopStandardSalesCreditMemo/50007"/>
              <w:id w:val="1178082863"/>
              <w:placeholder>
                <w:docPart w:val="813CE01DF6144E60B9FDB6F7BB4B0F71"/>
              </w:placeholder>
              <w:dataBinding w:prefixMappings="xmlns:ns0='urn:microsoft-dynamics-nav/reports/TopStandardSalesCreditMemo/50007/'" w:xpath="/ns0:NavWordReportXmlPart[1]/ns0:Header[1]/ns0:CompanySWIFT_Lbl[1]" w:storeItemID="{6BCD5318-D9E9-4A51-ACF7-5EBA410A6763}"/>
              <w:text/>
            </w:sdtPr>
            <w:sdtEndPr/>
            <w:sdtContent>
              <w:proofErr w:type="spellStart"/>
              <w:r w:rsidR="00615373">
                <w:rPr>
                  <w:sz w:val="20"/>
                  <w:szCs w:val="20"/>
                </w:rPr>
                <w:t>CompanySWIFT_Lbl</w:t>
              </w:r>
              <w:proofErr w:type="spellEnd"/>
            </w:sdtContent>
          </w:sdt>
          <w:r w:rsidR="00615373">
            <w:rPr>
              <w:sz w:val="20"/>
              <w:szCs w:val="20"/>
            </w:rPr>
            <w:tab/>
          </w:r>
        </w:p>
      </w:tc>
      <w:tc>
        <w:tcPr>
          <w:tcW w:w="2555" w:type="dxa"/>
          <w:gridSpan w:val="2"/>
        </w:tcPr>
        <w:sdt>
          <w:sdtPr>
            <w:rPr>
              <w:sz w:val="20"/>
              <w:szCs w:val="20"/>
            </w:rPr>
            <w:alias w:val="#Nav: /Header/CompanySWIFT"/>
            <w:tag w:val="#Nav: TopStandardSalesCreditMemo/50007"/>
            <w:id w:val="1284467290"/>
            <w:placeholder>
              <w:docPart w:val="B328DC63681A476B85FDE2A855F61CFD"/>
            </w:placeholder>
            <w:dataBinding w:prefixMappings="xmlns:ns0='urn:microsoft-dynamics-nav/reports/TopStandardSalesCreditMemo/50007/'" w:xpath="/ns0:NavWordReportXmlPart[1]/ns0:Header[1]/ns0:CompanySWIFT[1]" w:storeItemID="{6BCD5318-D9E9-4A51-ACF7-5EBA410A6763}"/>
            <w:text/>
          </w:sdtPr>
          <w:sdtEndPr/>
          <w:sdtContent>
            <w:p w14:paraId="16C60536" w14:textId="77777777" w:rsidR="00615373" w:rsidRDefault="00615373" w:rsidP="00615373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CompanySWIFT</w:t>
              </w:r>
              <w:proofErr w:type="spellEnd"/>
            </w:p>
          </w:sdtContent>
        </w:sdt>
        <w:p w14:paraId="45C294D4" w14:textId="77777777" w:rsidR="00615373" w:rsidRDefault="00615373" w:rsidP="00615373">
          <w:pPr>
            <w:pStyle w:val="Ingenafstand"/>
            <w:jc w:val="right"/>
            <w:rPr>
              <w:sz w:val="20"/>
              <w:szCs w:val="20"/>
            </w:rPr>
          </w:pPr>
        </w:p>
      </w:tc>
    </w:tr>
    <w:tr w:rsidR="00615373" w14:paraId="6C83CAC2" w14:textId="77777777" w:rsidTr="00B462C3">
      <w:trPr>
        <w:trHeight w:val="403"/>
        <w:tblHeader/>
      </w:trPr>
      <w:tc>
        <w:tcPr>
          <w:tcW w:w="4673" w:type="dxa"/>
          <w:vMerge/>
        </w:tcPr>
        <w:p w14:paraId="703FE38B" w14:textId="77777777" w:rsidR="00615373" w:rsidRDefault="00615373" w:rsidP="00615373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14:paraId="5E092CE7" w14:textId="77777777" w:rsidR="00615373" w:rsidRDefault="00615373" w:rsidP="00615373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tc>
        <w:tcPr>
          <w:tcW w:w="2693" w:type="dxa"/>
        </w:tcPr>
        <w:p w14:paraId="210C78DB" w14:textId="77777777" w:rsidR="00615373" w:rsidRDefault="00615373" w:rsidP="00615373">
          <w:pPr>
            <w:pStyle w:val="Ingenafstand"/>
            <w:rPr>
              <w:sz w:val="20"/>
              <w:szCs w:val="20"/>
            </w:rPr>
          </w:pPr>
        </w:p>
      </w:tc>
      <w:tc>
        <w:tcPr>
          <w:tcW w:w="2555" w:type="dxa"/>
          <w:gridSpan w:val="2"/>
        </w:tcPr>
        <w:p w14:paraId="7685225A" w14:textId="77777777" w:rsidR="00615373" w:rsidRDefault="00421B37" w:rsidP="00615373">
          <w:pPr>
            <w:pStyle w:val="Ingenafstand"/>
            <w:jc w:val="right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Header/Page_Lbl"/>
              <w:tag w:val="#Nav: TopStandardSalesCreditMemo/50007"/>
              <w:id w:val="-482079697"/>
              <w:placeholder>
                <w:docPart w:val="E25F991C3B864714B36C4F445FE83A96"/>
              </w:placeholder>
              <w:dataBinding w:prefixMappings="xmlns:ns0='urn:microsoft-dynamics-nav/reports/TopStandardSalesCreditMemo/50007/'" w:xpath="/ns0:NavWordReportXmlPart[1]/ns0:Header[1]/ns0:Page_Lbl[1]" w:storeItemID="{6BCD5318-D9E9-4A51-ACF7-5EBA410A6763}"/>
              <w:text/>
            </w:sdtPr>
            <w:sdtEndPr/>
            <w:sdtContent>
              <w:proofErr w:type="spellStart"/>
              <w:r w:rsidR="00615373" w:rsidRPr="005C0EE8">
                <w:rPr>
                  <w:sz w:val="20"/>
                  <w:szCs w:val="20"/>
                </w:rPr>
                <w:t>Page_Lbl</w:t>
              </w:r>
              <w:proofErr w:type="spellEnd"/>
            </w:sdtContent>
          </w:sdt>
          <w:r w:rsidR="00615373" w:rsidRPr="00204F31">
            <w:t xml:space="preserve">  </w:t>
          </w:r>
          <w:r w:rsidR="00615373" w:rsidRPr="005C0EE8">
            <w:rPr>
              <w:bCs/>
              <w:sz w:val="20"/>
              <w:szCs w:val="20"/>
            </w:rPr>
            <w:fldChar w:fldCharType="begin"/>
          </w:r>
          <w:r w:rsidR="00615373" w:rsidRPr="005C0EE8">
            <w:rPr>
              <w:bCs/>
              <w:sz w:val="20"/>
              <w:szCs w:val="20"/>
            </w:rPr>
            <w:instrText xml:space="preserve"> PAGE  \* Arabic  \* MERGEFORMAT </w:instrText>
          </w:r>
          <w:r w:rsidR="00615373" w:rsidRPr="005C0EE8">
            <w:rPr>
              <w:bCs/>
              <w:sz w:val="20"/>
              <w:szCs w:val="20"/>
            </w:rPr>
            <w:fldChar w:fldCharType="separate"/>
          </w:r>
          <w:r w:rsidR="00615373" w:rsidRPr="005C0EE8">
            <w:rPr>
              <w:bCs/>
              <w:sz w:val="20"/>
              <w:szCs w:val="20"/>
            </w:rPr>
            <w:t>2</w:t>
          </w:r>
          <w:r w:rsidR="00615373" w:rsidRPr="005C0EE8">
            <w:rPr>
              <w:bCs/>
              <w:sz w:val="20"/>
              <w:szCs w:val="20"/>
            </w:rPr>
            <w:fldChar w:fldCharType="end"/>
          </w:r>
          <w:r w:rsidR="00615373" w:rsidRPr="005C0EE8">
            <w:rPr>
              <w:sz w:val="20"/>
              <w:szCs w:val="20"/>
            </w:rPr>
            <w:t xml:space="preserve"> / </w:t>
          </w:r>
          <w:r w:rsidR="00615373" w:rsidRPr="005C0EE8">
            <w:rPr>
              <w:bCs/>
              <w:sz w:val="20"/>
              <w:szCs w:val="20"/>
            </w:rPr>
            <w:fldChar w:fldCharType="begin"/>
          </w:r>
          <w:r w:rsidR="00615373" w:rsidRPr="005C0EE8">
            <w:rPr>
              <w:bCs/>
              <w:sz w:val="20"/>
              <w:szCs w:val="20"/>
            </w:rPr>
            <w:instrText xml:space="preserve"> NUMPAGES  \* Arabic  \* MERGEFORMAT </w:instrText>
          </w:r>
          <w:r w:rsidR="00615373" w:rsidRPr="005C0EE8">
            <w:rPr>
              <w:bCs/>
              <w:sz w:val="20"/>
              <w:szCs w:val="20"/>
            </w:rPr>
            <w:fldChar w:fldCharType="separate"/>
          </w:r>
          <w:r w:rsidR="00615373" w:rsidRPr="005C0EE8">
            <w:rPr>
              <w:bCs/>
              <w:sz w:val="20"/>
              <w:szCs w:val="20"/>
            </w:rPr>
            <w:t>2</w:t>
          </w:r>
          <w:r w:rsidR="00615373" w:rsidRPr="005C0EE8">
            <w:rPr>
              <w:bCs/>
              <w:sz w:val="20"/>
              <w:szCs w:val="20"/>
            </w:rPr>
            <w:fldChar w:fldCharType="end"/>
          </w:r>
        </w:p>
      </w:tc>
    </w:tr>
  </w:tbl>
  <w:p w14:paraId="17065C41" w14:textId="77777777" w:rsidR="00615373" w:rsidRDefault="00615373" w:rsidP="00615373">
    <w:pPr>
      <w:pStyle w:val="SubGroupSeparation"/>
    </w:pPr>
  </w:p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6"/>
      <w:gridCol w:w="6809"/>
    </w:tblGrid>
    <w:tr w:rsidR="00615373" w14:paraId="62F7BAC9" w14:textId="77777777" w:rsidTr="00B462C3">
      <w:trPr>
        <w:tblHeader/>
      </w:trPr>
      <w:sdt>
        <w:sdtPr>
          <w:rPr>
            <w:b w:val="0"/>
            <w:bCs w:val="0"/>
          </w:rPr>
          <w:alias w:val="#Nav: /Header/ExternalDocumentNo_Lbl"/>
          <w:tag w:val="#Nav: TopStandardSalesCreditMemo/50007"/>
          <w:id w:val="-580369280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ExternalDocumentNo_Lbl[1]" w:storeItemID="{6BCD5318-D9E9-4A51-ACF7-5EBA410A6763}"/>
          <w:text/>
        </w:sdtPr>
        <w:sdtEndPr/>
        <w:sdtContent>
          <w:tc>
            <w:tcPr>
              <w:tcW w:w="2694" w:type="dxa"/>
            </w:tcPr>
            <w:p w14:paraId="6A0DF31E" w14:textId="77777777" w:rsidR="00615373" w:rsidRPr="00C317A2" w:rsidRDefault="00615373" w:rsidP="00615373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 w:rsidRPr="00C317A2">
                <w:rPr>
                  <w:b w:val="0"/>
                  <w:bCs w:val="0"/>
                </w:rPr>
                <w:t>ExternalDocumentNo_Lbl</w:t>
              </w:r>
              <w:proofErr w:type="spellEnd"/>
            </w:p>
          </w:tc>
        </w:sdtContent>
      </w:sdt>
      <w:sdt>
        <w:sdtPr>
          <w:rPr>
            <w:b w:val="0"/>
            <w:bCs w:val="0"/>
          </w:rPr>
          <w:alias w:val="#Nav: /Header/ExternalDocumentNo"/>
          <w:tag w:val="#Nav: TopStandardSalesCreditMemo/50007"/>
          <w:id w:val="-1151361387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ExternalDocumentNo[1]" w:storeItemID="{6BCD5318-D9E9-4A51-ACF7-5EBA410A6763}"/>
          <w:text/>
        </w:sdtPr>
        <w:sdtEndPr/>
        <w:sdtContent>
          <w:tc>
            <w:tcPr>
              <w:tcW w:w="7501" w:type="dxa"/>
            </w:tcPr>
            <w:p w14:paraId="3434A702" w14:textId="77777777" w:rsidR="00615373" w:rsidRPr="00983B1D" w:rsidRDefault="00615373" w:rsidP="00615373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 w:rsidRPr="00983B1D">
                <w:rPr>
                  <w:b w:val="0"/>
                  <w:bCs w:val="0"/>
                </w:rPr>
                <w:t>ExternalDocumentNo</w:t>
              </w:r>
              <w:proofErr w:type="spellEnd"/>
            </w:p>
          </w:tc>
        </w:sdtContent>
      </w:sdt>
    </w:tr>
    <w:tr w:rsidR="00615373" w14:paraId="7CA15DCA" w14:textId="77777777" w:rsidTr="00B462C3">
      <w:trPr>
        <w:tblHeader/>
      </w:trPr>
      <w:sdt>
        <w:sdtPr>
          <w:rPr>
            <w:b w:val="0"/>
            <w:bCs w:val="0"/>
          </w:rPr>
          <w:alias w:val="#Nav: /Header/BilltoCustomerNo_Lbl"/>
          <w:tag w:val="#Nav: TopStandardSalesCreditMemo/50007"/>
          <w:id w:val="-1460182878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BilltoCustomerNo_Lbl[1]" w:storeItemID="{6BCD5318-D9E9-4A51-ACF7-5EBA410A6763}"/>
          <w:text/>
        </w:sdtPr>
        <w:sdtEndPr/>
        <w:sdtContent>
          <w:tc>
            <w:tcPr>
              <w:tcW w:w="2694" w:type="dxa"/>
            </w:tcPr>
            <w:p w14:paraId="54C5A0A9" w14:textId="77777777" w:rsidR="00615373" w:rsidRPr="00983B1D" w:rsidRDefault="00615373" w:rsidP="00615373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 w:rsidRPr="00983B1D">
                <w:rPr>
                  <w:b w:val="0"/>
                  <w:bCs w:val="0"/>
                </w:rPr>
                <w:t>BilltoCustomerNo_Lbl</w:t>
              </w:r>
              <w:proofErr w:type="spellEnd"/>
            </w:p>
          </w:tc>
        </w:sdtContent>
      </w:sdt>
      <w:sdt>
        <w:sdtPr>
          <w:rPr>
            <w:b w:val="0"/>
            <w:bCs w:val="0"/>
          </w:rPr>
          <w:alias w:val="#Nav: /Header/BilltoCustumerNo"/>
          <w:tag w:val="#Nav: TopStandardSalesCreditMemo/50007"/>
          <w:id w:val="1228652679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BilltoCustumerNo[1]" w:storeItemID="{6BCD5318-D9E9-4A51-ACF7-5EBA410A6763}"/>
          <w:text/>
        </w:sdtPr>
        <w:sdtEndPr/>
        <w:sdtContent>
          <w:tc>
            <w:tcPr>
              <w:tcW w:w="7501" w:type="dxa"/>
            </w:tcPr>
            <w:p w14:paraId="3CB165F6" w14:textId="77777777" w:rsidR="00615373" w:rsidRPr="006F1668" w:rsidRDefault="00615373" w:rsidP="00615373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BilltoCustumerNo</w:t>
              </w:r>
              <w:proofErr w:type="spellEnd"/>
            </w:p>
          </w:tc>
        </w:sdtContent>
      </w:sdt>
    </w:tr>
    <w:tr w:rsidR="00615373" w14:paraId="74000052" w14:textId="77777777" w:rsidTr="00B462C3">
      <w:trPr>
        <w:tblHeader/>
      </w:trPr>
      <w:sdt>
        <w:sdtPr>
          <w:rPr>
            <w:b w:val="0"/>
            <w:bCs w:val="0"/>
          </w:rPr>
          <w:alias w:val="#Nav: /Header/ShipmentMethodDescription_Lbl"/>
          <w:tag w:val="#Nav: TopStandardSalesCreditMemo/50007"/>
          <w:id w:val="-735625646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ShipmentMethodDescription_Lbl[1]" w:storeItemID="{6BCD5318-D9E9-4A51-ACF7-5EBA410A6763}"/>
          <w:text/>
        </w:sdtPr>
        <w:sdtEndPr/>
        <w:sdtContent>
          <w:tc>
            <w:tcPr>
              <w:tcW w:w="2694" w:type="dxa"/>
            </w:tcPr>
            <w:p w14:paraId="5597FCE7" w14:textId="77777777" w:rsidR="00615373" w:rsidRPr="006F1668" w:rsidRDefault="00615373" w:rsidP="00615373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ShipmentMethodDescription_Lbl</w:t>
              </w:r>
              <w:proofErr w:type="spellEnd"/>
            </w:p>
          </w:tc>
        </w:sdtContent>
      </w:sdt>
      <w:sdt>
        <w:sdtPr>
          <w:rPr>
            <w:b w:val="0"/>
            <w:bCs w:val="0"/>
          </w:rPr>
          <w:alias w:val="#Nav: /Header/ShipmentMethodDescription"/>
          <w:tag w:val="#Nav: TopStandardSalesCreditMemo/50007"/>
          <w:id w:val="2109925654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ShipmentMethodDescription[1]" w:storeItemID="{6BCD5318-D9E9-4A51-ACF7-5EBA410A6763}"/>
          <w:text/>
        </w:sdtPr>
        <w:sdtEndPr/>
        <w:sdtContent>
          <w:tc>
            <w:tcPr>
              <w:tcW w:w="7501" w:type="dxa"/>
            </w:tcPr>
            <w:p w14:paraId="42CE00C3" w14:textId="77777777" w:rsidR="00615373" w:rsidRPr="006F1668" w:rsidRDefault="00615373" w:rsidP="00615373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ShipmentMethodDescription</w:t>
              </w:r>
              <w:proofErr w:type="spellEnd"/>
            </w:p>
          </w:tc>
        </w:sdtContent>
      </w:sdt>
    </w:tr>
    <w:tr w:rsidR="00615373" w14:paraId="0E29A732" w14:textId="77777777" w:rsidTr="00B462C3">
      <w:trPr>
        <w:tblHeader/>
      </w:trPr>
      <w:sdt>
        <w:sdtPr>
          <w:rPr>
            <w:b w:val="0"/>
            <w:bCs w:val="0"/>
          </w:rPr>
          <w:alias w:val="#Nav: /Header/BillToCustVatNo_Lbl"/>
          <w:tag w:val="#Nav: TopStandardSalesCreditMemo/50007"/>
          <w:id w:val="1874806090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BillToCustVatNo_Lbl[1]" w:storeItemID="{6BCD5318-D9E9-4A51-ACF7-5EBA410A6763}"/>
          <w:text/>
        </w:sdtPr>
        <w:sdtEndPr/>
        <w:sdtContent>
          <w:tc>
            <w:tcPr>
              <w:tcW w:w="2694" w:type="dxa"/>
            </w:tcPr>
            <w:p w14:paraId="3F192E91" w14:textId="77777777" w:rsidR="00615373" w:rsidRPr="006F1668" w:rsidRDefault="00615373" w:rsidP="00615373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BillToCustVatNo_Lbl</w:t>
              </w:r>
              <w:proofErr w:type="spellEnd"/>
            </w:p>
          </w:tc>
        </w:sdtContent>
      </w:sdt>
      <w:sdt>
        <w:sdtPr>
          <w:rPr>
            <w:b w:val="0"/>
            <w:bCs w:val="0"/>
          </w:rPr>
          <w:alias w:val="#Nav: /Header/BillToCustVatNo"/>
          <w:tag w:val="#Nav: TopStandardSalesCreditMemo/50007"/>
          <w:id w:val="884522191"/>
          <w:placeholder>
            <w:docPart w:val="2C9314DADE7F4666B197C6D2A08C6B86"/>
          </w:placeholder>
          <w:dataBinding w:prefixMappings="xmlns:ns0='urn:microsoft-dynamics-nav/reports/TopStandardSalesCreditMemo/50007/'" w:xpath="/ns0:NavWordReportXmlPart[1]/ns0:Header[1]/ns0:BillToCustVatNo[1]" w:storeItemID="{6BCD5318-D9E9-4A51-ACF7-5EBA410A6763}"/>
          <w:text/>
        </w:sdtPr>
        <w:sdtEndPr/>
        <w:sdtContent>
          <w:tc>
            <w:tcPr>
              <w:tcW w:w="7501" w:type="dxa"/>
            </w:tcPr>
            <w:p w14:paraId="441C565B" w14:textId="77777777" w:rsidR="00615373" w:rsidRPr="006F1668" w:rsidRDefault="00615373" w:rsidP="00615373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BillToCustVatNo</w:t>
              </w:r>
              <w:proofErr w:type="spellEnd"/>
            </w:p>
          </w:tc>
        </w:sdtContent>
      </w:sdt>
    </w:tr>
  </w:tbl>
  <w:p w14:paraId="6EFFDD3D" w14:textId="77777777" w:rsidR="00615373" w:rsidRDefault="00615373" w:rsidP="00615373">
    <w:pPr>
      <w:pStyle w:val="SubGroupSeparation"/>
    </w:pPr>
  </w:p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2632"/>
      <w:gridCol w:w="2632"/>
      <w:gridCol w:w="4375"/>
    </w:tblGrid>
    <w:tr w:rsidR="00615373" w14:paraId="0910FB53" w14:textId="77777777" w:rsidTr="003D3792">
      <w:trPr>
        <w:trHeight w:val="294"/>
        <w:tblHeader/>
      </w:trPr>
      <w:sdt>
        <w:sdtPr>
          <w:rPr>
            <w:rFonts w:cstheme="minorHAnsi"/>
            <w:bCs/>
            <w:color w:val="0070C0"/>
            <w:sz w:val="20"/>
            <w:szCs w:val="20"/>
          </w:rPr>
          <w:alias w:val="#Nav: /Header/DocumentDate_Lbl"/>
          <w:tag w:val="#Nav: TopStandardSalesCreditMemo/50007"/>
          <w:id w:val="902264229"/>
          <w:placeholder>
            <w:docPart w:val="BBDC4F929EDC423D98E9CBA608A9E174"/>
          </w:placeholder>
          <w:dataBinding w:prefixMappings="xmlns:ns0='urn:microsoft-dynamics-nav/reports/TopStandardSalesCreditMemo/50007/'" w:xpath="/ns0:NavWordReportXmlPart[1]/ns0:Header[1]/ns0:DocumentDate_Lbl[1]" w:storeItemID="{6BCD5318-D9E9-4A51-ACF7-5EBA410A6763}"/>
          <w:text/>
        </w:sdtPr>
        <w:sdtEndPr/>
        <w:sdtContent>
          <w:tc>
            <w:tcPr>
              <w:tcW w:w="2632" w:type="dxa"/>
            </w:tcPr>
            <w:p w14:paraId="68D75037" w14:textId="77777777" w:rsidR="00615373" w:rsidRPr="00854DDE" w:rsidRDefault="00615373" w:rsidP="00615373">
              <w:pPr>
                <w:pStyle w:val="Ingenafstand"/>
                <w:spacing w:afterLines="40" w:after="96"/>
                <w:contextualSpacing/>
                <w:rPr>
                  <w:rFonts w:cstheme="minorHAnsi"/>
                  <w:b/>
                  <w:bCs/>
                  <w:sz w:val="20"/>
                  <w:szCs w:val="20"/>
                </w:rPr>
              </w:pPr>
              <w:proofErr w:type="spellStart"/>
              <w:r w:rsidRPr="00854DDE">
                <w:rPr>
                  <w:rFonts w:cstheme="minorHAnsi"/>
                  <w:bCs/>
                  <w:color w:val="0070C0"/>
                  <w:sz w:val="20"/>
                  <w:szCs w:val="20"/>
                </w:rPr>
                <w:t>DocumentDate_Lbl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b/>
            <w:caps w:val="0"/>
            <w:color w:val="0070C0"/>
            <w:sz w:val="20"/>
            <w:szCs w:val="20"/>
            <w:lang w:val="da-DK"/>
          </w:rPr>
          <w:alias w:val="#Nav: /Header/DueDate_Lbl"/>
          <w:tag w:val="#Nav: TopStandardSalesCreditMemo/50007"/>
          <w:id w:val="-1251649982"/>
          <w:placeholder>
            <w:docPart w:val="FDE9345B293F4F268F9BB7399358F2DE"/>
          </w:placeholder>
          <w:dataBinding w:prefixMappings="xmlns:ns0='urn:microsoft-dynamics-nav/reports/TopStandardSalesCreditMemo/50007/'" w:xpath="/ns0:NavWordReportXmlPart[1]/ns0:Header[1]/ns0:DueDate_Lbl[1]" w:storeItemID="{6BCD5318-D9E9-4A51-ACF7-5EBA410A6763}"/>
          <w:text/>
        </w:sdtPr>
        <w:sdtEndPr/>
        <w:sdtContent>
          <w:tc>
            <w:tcPr>
              <w:tcW w:w="2632" w:type="dxa"/>
            </w:tcPr>
            <w:p w14:paraId="272D2CEB" w14:textId="77777777" w:rsidR="00615373" w:rsidRPr="0033761E" w:rsidRDefault="00615373" w:rsidP="00615373">
              <w:pPr>
                <w:pStyle w:val="Overskrift1"/>
                <w:spacing w:before="0" w:afterLines="40" w:after="96"/>
                <w:contextualSpacing/>
                <w:outlineLvl w:val="0"/>
                <w:rPr>
                  <w:rFonts w:asciiTheme="minorHAnsi" w:hAnsiTheme="minorHAnsi" w:cstheme="minorHAnsi"/>
                  <w:b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33761E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b/>
            <w:caps w:val="0"/>
            <w:color w:val="0070C0"/>
            <w:sz w:val="20"/>
            <w:szCs w:val="20"/>
            <w:lang w:val="da-DK"/>
          </w:rPr>
          <w:alias w:val="#Nav: /Header/PaymentTermsDescription_Lbl"/>
          <w:tag w:val="#Nav: TopStandardSalesCreditMemo/50007"/>
          <w:id w:val="1934628656"/>
          <w:placeholder>
            <w:docPart w:val="C581B2159EA447B5BF8462DC0C55AF57"/>
          </w:placeholder>
          <w:dataBinding w:prefixMappings="xmlns:ns0='urn:microsoft-dynamics-nav/reports/TopStandardSalesCreditMemo/50007/'" w:xpath="/ns0:NavWordReportXmlPart[1]/ns0:Header[1]/ns0:PaymentTermsDescription_Lbl[1]" w:storeItemID="{6BCD5318-D9E9-4A51-ACF7-5EBA410A6763}"/>
          <w:text/>
        </w:sdtPr>
        <w:sdtEndPr/>
        <w:sdtContent>
          <w:tc>
            <w:tcPr>
              <w:tcW w:w="4375" w:type="dxa"/>
              <w:tcMar>
                <w:right w:w="0" w:type="dxa"/>
              </w:tcMar>
            </w:tcPr>
            <w:p w14:paraId="0B20EC2C" w14:textId="77777777" w:rsidR="00615373" w:rsidRPr="0033761E" w:rsidRDefault="00615373" w:rsidP="00615373">
              <w:pPr>
                <w:pStyle w:val="Overskrift1"/>
                <w:spacing w:before="0" w:afterLines="40" w:after="96"/>
                <w:contextualSpacing/>
                <w:outlineLvl w:val="0"/>
                <w:rPr>
                  <w:rFonts w:asciiTheme="minorHAnsi" w:hAnsiTheme="minorHAnsi" w:cstheme="minorHAnsi"/>
                  <w:b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33761E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PaymentTermsDescription_Lbl</w:t>
              </w:r>
              <w:proofErr w:type="spellEnd"/>
            </w:p>
          </w:tc>
        </w:sdtContent>
      </w:sdt>
    </w:tr>
    <w:tr w:rsidR="00615373" w:rsidRPr="00FD3C3E" w14:paraId="69367620" w14:textId="77777777" w:rsidTr="003D3792">
      <w:trPr>
        <w:tblHeader/>
      </w:trPr>
      <w:sdt>
        <w:sdtPr>
          <w:rPr>
            <w:rFonts w:cstheme="minorHAnsi"/>
            <w:sz w:val="20"/>
            <w:szCs w:val="20"/>
          </w:rPr>
          <w:alias w:val="#Nav: /Header/DocumentDate"/>
          <w:tag w:val="#Nav: TopStandardSalesCreditMemo/50007"/>
          <w:id w:val="-370452850"/>
          <w:placeholder>
            <w:docPart w:val="61916CA659DE47D082DAA4D9EB8F6C23"/>
          </w:placeholder>
          <w:dataBinding w:prefixMappings="xmlns:ns0='urn:microsoft-dynamics-nav/reports/TopStandardSalesCreditMemo/50007/'" w:xpath="/ns0:NavWordReportXmlPart[1]/ns0:Header[1]/ns0:DocumentDate[1]" w:storeItemID="{6BCD5318-D9E9-4A51-ACF7-5EBA410A6763}"/>
          <w:text/>
        </w:sdtPr>
        <w:sdtEndPr/>
        <w:sdtContent>
          <w:tc>
            <w:tcPr>
              <w:tcW w:w="2632" w:type="dxa"/>
            </w:tcPr>
            <w:p w14:paraId="6B86607D" w14:textId="77777777" w:rsidR="00615373" w:rsidRPr="00854DDE" w:rsidRDefault="00615373" w:rsidP="00615373">
              <w:pPr>
                <w:pStyle w:val="Ingenafstand"/>
                <w:spacing w:after="480"/>
                <w:contextualSpacing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854DDE">
                <w:rPr>
                  <w:rFonts w:cstheme="minorHAnsi"/>
                  <w:sz w:val="20"/>
                  <w:szCs w:val="20"/>
                </w:rPr>
                <w:t>DocumentDate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DueDate"/>
          <w:tag w:val="#Nav: TopStandardSalesCreditMemo/50007"/>
          <w:id w:val="1703123343"/>
          <w:placeholder>
            <w:docPart w:val="8929A7FDAE4541BCBE29EB123EE3C78D"/>
          </w:placeholder>
          <w:dataBinding w:prefixMappings="xmlns:ns0='urn:microsoft-dynamics-nav/reports/TopStandardSalesCreditMemo/50007/'" w:xpath="/ns0:NavWordReportXmlPart[1]/ns0:Header[1]/ns0:DueDate[1]" w:storeItemID="{6BCD5318-D9E9-4A51-ACF7-5EBA410A6763}"/>
          <w:text/>
        </w:sdtPr>
        <w:sdtEndPr/>
        <w:sdtContent>
          <w:tc>
            <w:tcPr>
              <w:tcW w:w="2632" w:type="dxa"/>
            </w:tcPr>
            <w:p w14:paraId="1D30843D" w14:textId="77777777" w:rsidR="00615373" w:rsidRPr="00854DDE" w:rsidRDefault="00615373" w:rsidP="00615373">
              <w:pPr>
                <w:pStyle w:val="Ingenafstand"/>
                <w:spacing w:after="480"/>
                <w:contextualSpacing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854DDE">
                <w:rPr>
                  <w:rFonts w:cstheme="minorHAnsi"/>
                  <w:sz w:val="20"/>
                  <w:szCs w:val="20"/>
                  <w:lang w:val="da-DK"/>
                </w:rPr>
                <w:t>DueDate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PaymentTermsDescription"/>
          <w:tag w:val="#Nav: TopStandardSalesCreditMemo/50007"/>
          <w:id w:val="-419950001"/>
          <w:placeholder>
            <w:docPart w:val="8D100C284B584105867D91CA9339BC90"/>
          </w:placeholder>
          <w:dataBinding w:prefixMappings="xmlns:ns0='urn:microsoft-dynamics-nav/reports/TopStandardSalesCreditMemo/50007/'" w:xpath="/ns0:NavWordReportXmlPart[1]/ns0:Header[1]/ns0:PaymentTermsDescription[1]" w:storeItemID="{6BCD5318-D9E9-4A51-ACF7-5EBA410A6763}"/>
          <w:text/>
        </w:sdtPr>
        <w:sdtEndPr/>
        <w:sdtContent>
          <w:tc>
            <w:tcPr>
              <w:tcW w:w="4375" w:type="dxa"/>
              <w:tcMar>
                <w:right w:w="0" w:type="dxa"/>
              </w:tcMar>
            </w:tcPr>
            <w:p w14:paraId="694DD021" w14:textId="77777777" w:rsidR="00615373" w:rsidRPr="00854DDE" w:rsidRDefault="00615373" w:rsidP="00615373">
              <w:pPr>
                <w:pStyle w:val="Ingenafstand"/>
                <w:spacing w:after="480"/>
                <w:contextualSpacing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854DDE">
                <w:rPr>
                  <w:rFonts w:cstheme="minorHAnsi"/>
                  <w:sz w:val="20"/>
                  <w:szCs w:val="20"/>
                  <w:lang w:val="da-DK"/>
                </w:rPr>
                <w:t>PaymentTermsDescription</w:t>
              </w:r>
              <w:proofErr w:type="spellEnd"/>
            </w:p>
          </w:tc>
        </w:sdtContent>
      </w:sdt>
    </w:tr>
  </w:tbl>
  <w:p w14:paraId="5850F58D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0D3E"/>
    <w:rsid w:val="00015C5C"/>
    <w:rsid w:val="00027DAF"/>
    <w:rsid w:val="000314D6"/>
    <w:rsid w:val="00032E69"/>
    <w:rsid w:val="000357EB"/>
    <w:rsid w:val="00037882"/>
    <w:rsid w:val="00047143"/>
    <w:rsid w:val="00052A0B"/>
    <w:rsid w:val="00053425"/>
    <w:rsid w:val="00063F20"/>
    <w:rsid w:val="00066F99"/>
    <w:rsid w:val="000675B3"/>
    <w:rsid w:val="00070EE8"/>
    <w:rsid w:val="00072E92"/>
    <w:rsid w:val="00074151"/>
    <w:rsid w:val="000844A3"/>
    <w:rsid w:val="00085F2B"/>
    <w:rsid w:val="00086FF4"/>
    <w:rsid w:val="000A2D83"/>
    <w:rsid w:val="000A665A"/>
    <w:rsid w:val="000C0A4E"/>
    <w:rsid w:val="000D2281"/>
    <w:rsid w:val="000D228E"/>
    <w:rsid w:val="000D537A"/>
    <w:rsid w:val="000D5A6D"/>
    <w:rsid w:val="000E00A6"/>
    <w:rsid w:val="000E071F"/>
    <w:rsid w:val="000E555D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685F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07CD1"/>
    <w:rsid w:val="00216A16"/>
    <w:rsid w:val="0022414A"/>
    <w:rsid w:val="00227BDC"/>
    <w:rsid w:val="0023400D"/>
    <w:rsid w:val="00235CA0"/>
    <w:rsid w:val="00236BD5"/>
    <w:rsid w:val="00245B0E"/>
    <w:rsid w:val="00251FA8"/>
    <w:rsid w:val="002570D3"/>
    <w:rsid w:val="00261876"/>
    <w:rsid w:val="0026269B"/>
    <w:rsid w:val="00264D8D"/>
    <w:rsid w:val="002653C3"/>
    <w:rsid w:val="002669DB"/>
    <w:rsid w:val="00273BA9"/>
    <w:rsid w:val="00283270"/>
    <w:rsid w:val="002848A5"/>
    <w:rsid w:val="00284A84"/>
    <w:rsid w:val="0029628E"/>
    <w:rsid w:val="002A29DF"/>
    <w:rsid w:val="002A37A1"/>
    <w:rsid w:val="002A382C"/>
    <w:rsid w:val="002B0DD1"/>
    <w:rsid w:val="002B3B14"/>
    <w:rsid w:val="002B6B46"/>
    <w:rsid w:val="002B7F36"/>
    <w:rsid w:val="002C7384"/>
    <w:rsid w:val="002E25F1"/>
    <w:rsid w:val="002E2A56"/>
    <w:rsid w:val="002E7535"/>
    <w:rsid w:val="002E7F9A"/>
    <w:rsid w:val="002F42BD"/>
    <w:rsid w:val="00304C33"/>
    <w:rsid w:val="00314B2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3B4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0802"/>
    <w:rsid w:val="003C1AC6"/>
    <w:rsid w:val="003C2C96"/>
    <w:rsid w:val="003C4ED3"/>
    <w:rsid w:val="003C7F50"/>
    <w:rsid w:val="003D120B"/>
    <w:rsid w:val="003D3792"/>
    <w:rsid w:val="003D4B80"/>
    <w:rsid w:val="003E1446"/>
    <w:rsid w:val="003E2178"/>
    <w:rsid w:val="003F06E3"/>
    <w:rsid w:val="003F2646"/>
    <w:rsid w:val="003F77E2"/>
    <w:rsid w:val="0040698F"/>
    <w:rsid w:val="0041602B"/>
    <w:rsid w:val="0041708A"/>
    <w:rsid w:val="00421B37"/>
    <w:rsid w:val="00424ECF"/>
    <w:rsid w:val="004251CE"/>
    <w:rsid w:val="00435B89"/>
    <w:rsid w:val="0043655A"/>
    <w:rsid w:val="00441EFA"/>
    <w:rsid w:val="00442833"/>
    <w:rsid w:val="00444563"/>
    <w:rsid w:val="00447486"/>
    <w:rsid w:val="00451877"/>
    <w:rsid w:val="00451D06"/>
    <w:rsid w:val="0045566D"/>
    <w:rsid w:val="0046083A"/>
    <w:rsid w:val="0047382C"/>
    <w:rsid w:val="004763E0"/>
    <w:rsid w:val="00477F79"/>
    <w:rsid w:val="0048687D"/>
    <w:rsid w:val="00492354"/>
    <w:rsid w:val="004A4D71"/>
    <w:rsid w:val="004A504C"/>
    <w:rsid w:val="004A6A64"/>
    <w:rsid w:val="004B22F6"/>
    <w:rsid w:val="004B3E55"/>
    <w:rsid w:val="004B47ED"/>
    <w:rsid w:val="004B6FE5"/>
    <w:rsid w:val="004C32D6"/>
    <w:rsid w:val="004C60A5"/>
    <w:rsid w:val="004D359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0EE8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15373"/>
    <w:rsid w:val="006245DA"/>
    <w:rsid w:val="00630C03"/>
    <w:rsid w:val="00637D8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0D84"/>
    <w:rsid w:val="006C2D79"/>
    <w:rsid w:val="006C30D9"/>
    <w:rsid w:val="006C4581"/>
    <w:rsid w:val="006D4464"/>
    <w:rsid w:val="006D4B90"/>
    <w:rsid w:val="006D64AE"/>
    <w:rsid w:val="006F1668"/>
    <w:rsid w:val="006F2626"/>
    <w:rsid w:val="006F73A7"/>
    <w:rsid w:val="00701477"/>
    <w:rsid w:val="00702AAD"/>
    <w:rsid w:val="007057CA"/>
    <w:rsid w:val="007107F8"/>
    <w:rsid w:val="0071439C"/>
    <w:rsid w:val="007145A8"/>
    <w:rsid w:val="00716E24"/>
    <w:rsid w:val="00717687"/>
    <w:rsid w:val="007200AD"/>
    <w:rsid w:val="00731217"/>
    <w:rsid w:val="00731840"/>
    <w:rsid w:val="00735EC6"/>
    <w:rsid w:val="00741F6B"/>
    <w:rsid w:val="00746740"/>
    <w:rsid w:val="0075325A"/>
    <w:rsid w:val="007532CB"/>
    <w:rsid w:val="007537BA"/>
    <w:rsid w:val="00760FA8"/>
    <w:rsid w:val="00765190"/>
    <w:rsid w:val="00766078"/>
    <w:rsid w:val="00770D4C"/>
    <w:rsid w:val="0077236B"/>
    <w:rsid w:val="007773B8"/>
    <w:rsid w:val="00777632"/>
    <w:rsid w:val="00777ADC"/>
    <w:rsid w:val="0079610C"/>
    <w:rsid w:val="00797002"/>
    <w:rsid w:val="00797305"/>
    <w:rsid w:val="007A0A2F"/>
    <w:rsid w:val="007A3649"/>
    <w:rsid w:val="007B2090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0D4F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C59EB"/>
    <w:rsid w:val="008D7475"/>
    <w:rsid w:val="008E766D"/>
    <w:rsid w:val="008F0A38"/>
    <w:rsid w:val="00901B58"/>
    <w:rsid w:val="00902551"/>
    <w:rsid w:val="00903C3D"/>
    <w:rsid w:val="0090637C"/>
    <w:rsid w:val="009072D1"/>
    <w:rsid w:val="00907BBD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83B1D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C4B5B"/>
    <w:rsid w:val="009D29F0"/>
    <w:rsid w:val="009D508B"/>
    <w:rsid w:val="009D6FE7"/>
    <w:rsid w:val="009D74C0"/>
    <w:rsid w:val="009E16EA"/>
    <w:rsid w:val="009E251E"/>
    <w:rsid w:val="009E2E6A"/>
    <w:rsid w:val="009E3855"/>
    <w:rsid w:val="009F21B5"/>
    <w:rsid w:val="00A00B95"/>
    <w:rsid w:val="00A0198F"/>
    <w:rsid w:val="00A01AB9"/>
    <w:rsid w:val="00A048EC"/>
    <w:rsid w:val="00A05200"/>
    <w:rsid w:val="00A07228"/>
    <w:rsid w:val="00A132E3"/>
    <w:rsid w:val="00A30C38"/>
    <w:rsid w:val="00A31BD6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395F"/>
    <w:rsid w:val="00AA59F5"/>
    <w:rsid w:val="00AB0297"/>
    <w:rsid w:val="00AB47BE"/>
    <w:rsid w:val="00AB4E3C"/>
    <w:rsid w:val="00AC0AD5"/>
    <w:rsid w:val="00AC0FDB"/>
    <w:rsid w:val="00AD1D9E"/>
    <w:rsid w:val="00AE5590"/>
    <w:rsid w:val="00AE6131"/>
    <w:rsid w:val="00AF1EDD"/>
    <w:rsid w:val="00AF3B56"/>
    <w:rsid w:val="00AF4452"/>
    <w:rsid w:val="00B01DA6"/>
    <w:rsid w:val="00B10D67"/>
    <w:rsid w:val="00B1593F"/>
    <w:rsid w:val="00B17CDA"/>
    <w:rsid w:val="00B22FDE"/>
    <w:rsid w:val="00B25A22"/>
    <w:rsid w:val="00B32D4B"/>
    <w:rsid w:val="00B333F2"/>
    <w:rsid w:val="00B33B68"/>
    <w:rsid w:val="00B402B9"/>
    <w:rsid w:val="00B437D5"/>
    <w:rsid w:val="00B53D5E"/>
    <w:rsid w:val="00B57659"/>
    <w:rsid w:val="00B60D54"/>
    <w:rsid w:val="00B678D9"/>
    <w:rsid w:val="00B74E90"/>
    <w:rsid w:val="00B8041E"/>
    <w:rsid w:val="00B8205C"/>
    <w:rsid w:val="00B8528B"/>
    <w:rsid w:val="00B853E8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021D"/>
    <w:rsid w:val="00BE5952"/>
    <w:rsid w:val="00BE6BE6"/>
    <w:rsid w:val="00BE6D48"/>
    <w:rsid w:val="00BF0F10"/>
    <w:rsid w:val="00C14376"/>
    <w:rsid w:val="00C25361"/>
    <w:rsid w:val="00C27C1A"/>
    <w:rsid w:val="00C317A2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3361"/>
    <w:rsid w:val="00CB70AD"/>
    <w:rsid w:val="00CC0844"/>
    <w:rsid w:val="00CC1F00"/>
    <w:rsid w:val="00CC289D"/>
    <w:rsid w:val="00CC3535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323EA"/>
    <w:rsid w:val="00D34553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61D6"/>
    <w:rsid w:val="00D97209"/>
    <w:rsid w:val="00DA0F11"/>
    <w:rsid w:val="00DA1CFC"/>
    <w:rsid w:val="00DA2E06"/>
    <w:rsid w:val="00DA38F1"/>
    <w:rsid w:val="00DA580A"/>
    <w:rsid w:val="00DB2F98"/>
    <w:rsid w:val="00DB3747"/>
    <w:rsid w:val="00DB4B5B"/>
    <w:rsid w:val="00DC25F8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23B1E"/>
    <w:rsid w:val="00E375BC"/>
    <w:rsid w:val="00E40C63"/>
    <w:rsid w:val="00E41182"/>
    <w:rsid w:val="00E4361D"/>
    <w:rsid w:val="00E470F6"/>
    <w:rsid w:val="00E514AB"/>
    <w:rsid w:val="00E52E1F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D3B9D"/>
    <w:rsid w:val="00ED72C5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3AB4"/>
    <w:rsid w:val="00F44822"/>
    <w:rsid w:val="00F45ED2"/>
    <w:rsid w:val="00F56E4E"/>
    <w:rsid w:val="00F66A1F"/>
    <w:rsid w:val="00F81AE9"/>
    <w:rsid w:val="00F848FB"/>
    <w:rsid w:val="00F84DEF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722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4E54E093C774DBC9DB178E72B7FDF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90A965-21AE-4ABB-8289-F54E683C6168}"/>
      </w:docPartPr>
      <w:docPartBody>
        <w:p w:rsidR="00380879" w:rsidRDefault="005019B7" w:rsidP="005019B7">
          <w:pPr>
            <w:pStyle w:val="E4E54E093C774DBC9DB178E72B7FDF89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155D527F8A21477981CCE7E3174ECB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906E2A-182B-4A1B-9678-F725E0F85CD5}"/>
      </w:docPartPr>
      <w:docPartBody>
        <w:p w:rsidR="00380879" w:rsidRDefault="005019B7" w:rsidP="005019B7">
          <w:pPr>
            <w:pStyle w:val="155D527F8A21477981CCE7E3174ECB7A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CD5A5AFDC38490E8C0160475E603C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CDA2A2-5ACE-42F6-A519-CBD5DF0F7F2E}"/>
      </w:docPartPr>
      <w:docPartBody>
        <w:p w:rsidR="00380879" w:rsidRDefault="005019B7" w:rsidP="005019B7">
          <w:pPr>
            <w:pStyle w:val="CCD5A5AFDC38490E8C0160475E603C2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4367B4445FE45EC891D8C440C17AC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60ABE4-71FF-4A7F-8156-4CB36559FE50}"/>
      </w:docPartPr>
      <w:docPartBody>
        <w:p w:rsidR="00380879" w:rsidRDefault="005019B7" w:rsidP="005019B7">
          <w:pPr>
            <w:pStyle w:val="54367B4445FE45EC891D8C440C17AC1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108203F1694076B7FF927B489D0F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3AA253-8A43-4124-99E3-0BE6C51F01C6}"/>
      </w:docPartPr>
      <w:docPartBody>
        <w:p w:rsidR="00380879" w:rsidRDefault="005019B7" w:rsidP="005019B7">
          <w:pPr>
            <w:pStyle w:val="1B108203F1694076B7FF927B489D0FD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6D371B525D7488A94B44CBAA0D98C1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9DB49B-22E9-46C5-B90B-2C552696FE8C}"/>
      </w:docPartPr>
      <w:docPartBody>
        <w:p w:rsidR="00380879" w:rsidRDefault="005019B7" w:rsidP="005019B7">
          <w:pPr>
            <w:pStyle w:val="B6D371B525D7488A94B44CBAA0D98C1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AEDFB7BADC9544F5895A1E3F0BF63C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FE1733-C989-4141-82DA-38E03FA48774}"/>
      </w:docPartPr>
      <w:docPartBody>
        <w:p w:rsidR="00380879" w:rsidRDefault="005019B7" w:rsidP="005019B7">
          <w:pPr>
            <w:pStyle w:val="AEDFB7BADC9544F5895A1E3F0BF63C5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CE9036AA4D44ABC9F2A4F6D501F58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A7C249-D082-4798-9D0F-2D83CDE592AD}"/>
      </w:docPartPr>
      <w:docPartBody>
        <w:p w:rsidR="00380879" w:rsidRDefault="005019B7" w:rsidP="005019B7">
          <w:pPr>
            <w:pStyle w:val="3CE9036AA4D44ABC9F2A4F6D501F58F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87348A1E58A4F6BAD728A7B52BF39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8C7B7F-A48D-4993-953D-D942B3E03F97}"/>
      </w:docPartPr>
      <w:docPartBody>
        <w:p w:rsidR="00380879" w:rsidRDefault="005019B7" w:rsidP="005019B7">
          <w:pPr>
            <w:pStyle w:val="787348A1E58A4F6BAD728A7B52BF39A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903936224684D6DAD26FAF425E03E3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163C39-D587-4BDF-8748-D6DF2AFDDAB6}"/>
      </w:docPartPr>
      <w:docPartBody>
        <w:p w:rsidR="006B4F9E" w:rsidRDefault="00380879" w:rsidP="00380879">
          <w:pPr>
            <w:pStyle w:val="4903936224684D6DAD26FAF425E03E3D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A7457DA1C2C441BFA3F8C9B7298FEA7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5A8EF0-3EE1-4C04-A50F-86157403D15B}"/>
      </w:docPartPr>
      <w:docPartBody>
        <w:p w:rsidR="006B4F9E" w:rsidRDefault="00380879" w:rsidP="00380879">
          <w:pPr>
            <w:pStyle w:val="A7457DA1C2C441BFA3F8C9B7298FEA7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D5FDE6B851D44A8A0584A0371ED3C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664C9F-4D59-4C3B-87A0-384D9B37A0BC}"/>
      </w:docPartPr>
      <w:docPartBody>
        <w:p w:rsidR="006B4F9E" w:rsidRDefault="00380879" w:rsidP="00380879">
          <w:pPr>
            <w:pStyle w:val="8D5FDE6B851D44A8A0584A0371ED3CB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B5CD17E4FCB43EBB87229734CCD7D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3EADEE-098B-43A4-AC00-E6C74569495D}"/>
      </w:docPartPr>
      <w:docPartBody>
        <w:p w:rsidR="006B4F9E" w:rsidRDefault="00380879" w:rsidP="00380879">
          <w:pPr>
            <w:pStyle w:val="6B5CD17E4FCB43EBB87229734CCD7DD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B7636C85203419891AAB6BC584441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189EEC-BBD7-4B06-A0F3-37D3B7445FF0}"/>
      </w:docPartPr>
      <w:docPartBody>
        <w:p w:rsidR="006B4F9E" w:rsidRDefault="00380879" w:rsidP="00380879">
          <w:pPr>
            <w:pStyle w:val="8B7636C85203419891AAB6BC584441E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51CED5E47F4427496FA68F7C6935AE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4A2A1E-B8F6-4DE9-98A7-CB54A41B04B5}"/>
      </w:docPartPr>
      <w:docPartBody>
        <w:p w:rsidR="006B4F9E" w:rsidRDefault="00380879" w:rsidP="00380879">
          <w:pPr>
            <w:pStyle w:val="E51CED5E47F4427496FA68F7C6935AE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AD6136D29ED4020B2E0292B68136B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510F4FC-C9CD-4553-BD5B-A617543B7058}"/>
      </w:docPartPr>
      <w:docPartBody>
        <w:p w:rsidR="006B4F9E" w:rsidRDefault="00380879" w:rsidP="00380879">
          <w:pPr>
            <w:pStyle w:val="9AD6136D29ED4020B2E0292B68136B6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BD2018D7C884ED08E4AA64C678FC7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E53DDD-75C1-4259-8E3E-0CA3FF5030C9}"/>
      </w:docPartPr>
      <w:docPartBody>
        <w:p w:rsidR="006B4F9E" w:rsidRDefault="00380879" w:rsidP="00380879">
          <w:pPr>
            <w:pStyle w:val="9BD2018D7C884ED08E4AA64C678FC73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5BDA902DFD14AE48FD6FBB1EF0D79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EA42C5-FBE8-4B2C-96FE-D45E0D483545}"/>
      </w:docPartPr>
      <w:docPartBody>
        <w:p w:rsidR="006B4F9E" w:rsidRDefault="00380879" w:rsidP="00380879">
          <w:pPr>
            <w:pStyle w:val="25BDA902DFD14AE48FD6FBB1EF0D797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C9314DADE7F4666B197C6D2A08C6B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2A3210-40FB-497D-8D19-1C345B721708}"/>
      </w:docPartPr>
      <w:docPartBody>
        <w:p w:rsidR="006B4F9E" w:rsidRDefault="00380879" w:rsidP="00380879">
          <w:pPr>
            <w:pStyle w:val="2C9314DADE7F4666B197C6D2A08C6B86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ABBCF808947C4B9B8FCE70073F44A6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FBF523A-17A0-4B5C-8432-6B3F4FAC5999}"/>
      </w:docPartPr>
      <w:docPartBody>
        <w:p w:rsidR="006B4F9E" w:rsidRDefault="00380879" w:rsidP="00380879">
          <w:pPr>
            <w:pStyle w:val="ABBCF808947C4B9B8FCE70073F44A63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CE48085CA9AE48059C0988F2C6D3DB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1ACC54-1752-43CE-9A61-6BD2E5903ED7}"/>
      </w:docPartPr>
      <w:docPartBody>
        <w:p w:rsidR="006B4F9E" w:rsidRDefault="00380879" w:rsidP="00380879">
          <w:pPr>
            <w:pStyle w:val="CE48085CA9AE48059C0988F2C6D3DB4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0FA788A3F1B40F192227D51B11450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0AFC9E0-086F-4B10-B48F-E0916FB58C79}"/>
      </w:docPartPr>
      <w:docPartBody>
        <w:p w:rsidR="006B4F9E" w:rsidRDefault="00380879" w:rsidP="00380879">
          <w:pPr>
            <w:pStyle w:val="F0FA788A3F1B40F192227D51B11450A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D59F30F19664493A3DF4098D96BD2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3FB864-5BB5-4FD3-81F4-4A5E924305F5}"/>
      </w:docPartPr>
      <w:docPartBody>
        <w:p w:rsidR="006B4F9E" w:rsidRDefault="00380879" w:rsidP="00380879">
          <w:pPr>
            <w:pStyle w:val="8D59F30F19664493A3DF4098D96BD23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74D248346B44D60A8CFD7D045F7CA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2EE850-F3B7-41E3-8294-6FD1AC0D97C0}"/>
      </w:docPartPr>
      <w:docPartBody>
        <w:p w:rsidR="006B4F9E" w:rsidRDefault="00380879" w:rsidP="00380879">
          <w:pPr>
            <w:pStyle w:val="674D248346B44D60A8CFD7D045F7CAB1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2360A75A9A9142CEAB639CBCBA443D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70713B-0B52-49B1-807D-FDEF987FC14F}"/>
      </w:docPartPr>
      <w:docPartBody>
        <w:p w:rsidR="006B4F9E" w:rsidRDefault="00380879" w:rsidP="00380879">
          <w:pPr>
            <w:pStyle w:val="2360A75A9A9142CEAB639CBCBA443DA3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13CE01DF6144E60B9FDB6F7BB4B0F7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AE0DDA-E769-4E00-B6E4-1DDE7393743D}"/>
      </w:docPartPr>
      <w:docPartBody>
        <w:p w:rsidR="006B4F9E" w:rsidRDefault="00380879" w:rsidP="00380879">
          <w:pPr>
            <w:pStyle w:val="813CE01DF6144E60B9FDB6F7BB4B0F71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328DC63681A476B85FDE2A855F61C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027F15-DEB2-4CDD-87E1-9C7E520B48D4}"/>
      </w:docPartPr>
      <w:docPartBody>
        <w:p w:rsidR="006B4F9E" w:rsidRDefault="00380879" w:rsidP="00380879">
          <w:pPr>
            <w:pStyle w:val="B328DC63681A476B85FDE2A855F61CFD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25F991C3B864714B36C4F445FE83A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F99B9B-8B9D-4711-BCE1-06973247B8A2}"/>
      </w:docPartPr>
      <w:docPartBody>
        <w:p w:rsidR="006B4F9E" w:rsidRDefault="00380879" w:rsidP="00380879">
          <w:pPr>
            <w:pStyle w:val="E25F991C3B864714B36C4F445FE83A9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BDC4F929EDC423D98E9CBA608A9E1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F1F92D-124E-46D2-804C-6E3A38A77332}"/>
      </w:docPartPr>
      <w:docPartBody>
        <w:p w:rsidR="006B4F9E" w:rsidRDefault="00380879" w:rsidP="00380879">
          <w:pPr>
            <w:pStyle w:val="BBDC4F929EDC423D98E9CBA608A9E174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DE9345B293F4F268F9BB7399358F2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8D8FCB-3407-4AF0-9710-F6DB49E38025}"/>
      </w:docPartPr>
      <w:docPartBody>
        <w:p w:rsidR="006B4F9E" w:rsidRDefault="00380879" w:rsidP="00380879">
          <w:pPr>
            <w:pStyle w:val="FDE9345B293F4F268F9BB7399358F2D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81B2159EA447B5BF8462DC0C55AF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5AC5F5-ABE5-4CAE-AD66-2BBF5D60FECE}"/>
      </w:docPartPr>
      <w:docPartBody>
        <w:p w:rsidR="006B4F9E" w:rsidRDefault="00380879" w:rsidP="00380879">
          <w:pPr>
            <w:pStyle w:val="C581B2159EA447B5BF8462DC0C55AF5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1916CA659DE47D082DAA4D9EB8F6C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310FDA-A3DB-48ED-B446-2F77817A092D}"/>
      </w:docPartPr>
      <w:docPartBody>
        <w:p w:rsidR="006B4F9E" w:rsidRDefault="00380879" w:rsidP="00380879">
          <w:pPr>
            <w:pStyle w:val="61916CA659DE47D082DAA4D9EB8F6C23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929A7FDAE4541BCBE29EB123EE3C7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23790D9-B98F-4087-BB53-99843E647008}"/>
      </w:docPartPr>
      <w:docPartBody>
        <w:p w:rsidR="006B4F9E" w:rsidRDefault="00380879" w:rsidP="00380879">
          <w:pPr>
            <w:pStyle w:val="8929A7FDAE4541BCBE29EB123EE3C78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D100C284B584105867D91CA9339BC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B27CB1-E081-43DC-8FE0-71E6FAD18D63}"/>
      </w:docPartPr>
      <w:docPartBody>
        <w:p w:rsidR="006B4F9E" w:rsidRDefault="00380879" w:rsidP="00380879">
          <w:pPr>
            <w:pStyle w:val="8D100C284B584105867D91CA9339BC90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85333"/>
    <w:rsid w:val="000B5849"/>
    <w:rsid w:val="000C099C"/>
    <w:rsid w:val="000C30DE"/>
    <w:rsid w:val="000C32FA"/>
    <w:rsid w:val="000C6630"/>
    <w:rsid w:val="000D4FFA"/>
    <w:rsid w:val="00100883"/>
    <w:rsid w:val="00111F37"/>
    <w:rsid w:val="00145E18"/>
    <w:rsid w:val="00155F0C"/>
    <w:rsid w:val="00187355"/>
    <w:rsid w:val="001A3C35"/>
    <w:rsid w:val="001B1B00"/>
    <w:rsid w:val="001C0E35"/>
    <w:rsid w:val="001D6FE3"/>
    <w:rsid w:val="001E6A8A"/>
    <w:rsid w:val="001F6C15"/>
    <w:rsid w:val="0023302A"/>
    <w:rsid w:val="00235D29"/>
    <w:rsid w:val="00236015"/>
    <w:rsid w:val="00237D72"/>
    <w:rsid w:val="0026137A"/>
    <w:rsid w:val="00271F3D"/>
    <w:rsid w:val="00273637"/>
    <w:rsid w:val="00280217"/>
    <w:rsid w:val="00285F3C"/>
    <w:rsid w:val="00295737"/>
    <w:rsid w:val="002A5D7D"/>
    <w:rsid w:val="002B16B0"/>
    <w:rsid w:val="002C6608"/>
    <w:rsid w:val="002D4377"/>
    <w:rsid w:val="002D5A0A"/>
    <w:rsid w:val="002F6AA1"/>
    <w:rsid w:val="00332E9A"/>
    <w:rsid w:val="0034089E"/>
    <w:rsid w:val="00350A6F"/>
    <w:rsid w:val="003633E3"/>
    <w:rsid w:val="00380879"/>
    <w:rsid w:val="0038586A"/>
    <w:rsid w:val="00391CDB"/>
    <w:rsid w:val="003E037C"/>
    <w:rsid w:val="003E137D"/>
    <w:rsid w:val="003F46D3"/>
    <w:rsid w:val="004069F2"/>
    <w:rsid w:val="00441283"/>
    <w:rsid w:val="00461C5E"/>
    <w:rsid w:val="00471979"/>
    <w:rsid w:val="00496861"/>
    <w:rsid w:val="004C7006"/>
    <w:rsid w:val="004E2932"/>
    <w:rsid w:val="004F5ACB"/>
    <w:rsid w:val="005019B7"/>
    <w:rsid w:val="005027E4"/>
    <w:rsid w:val="005073E4"/>
    <w:rsid w:val="0051742B"/>
    <w:rsid w:val="005336F2"/>
    <w:rsid w:val="00537FE2"/>
    <w:rsid w:val="0056669A"/>
    <w:rsid w:val="00567307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47A87"/>
    <w:rsid w:val="006706AC"/>
    <w:rsid w:val="0067402E"/>
    <w:rsid w:val="00691B54"/>
    <w:rsid w:val="006A568E"/>
    <w:rsid w:val="006B1307"/>
    <w:rsid w:val="006B4F9E"/>
    <w:rsid w:val="006D1AAA"/>
    <w:rsid w:val="006E32C3"/>
    <w:rsid w:val="006E63B9"/>
    <w:rsid w:val="0071561F"/>
    <w:rsid w:val="0071615C"/>
    <w:rsid w:val="00724BA0"/>
    <w:rsid w:val="00732972"/>
    <w:rsid w:val="007351AB"/>
    <w:rsid w:val="00781235"/>
    <w:rsid w:val="00796E3F"/>
    <w:rsid w:val="007A26C4"/>
    <w:rsid w:val="007A3BCA"/>
    <w:rsid w:val="007B0896"/>
    <w:rsid w:val="007C2AD5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E374D"/>
    <w:rsid w:val="008F7F35"/>
    <w:rsid w:val="008F7F50"/>
    <w:rsid w:val="00904929"/>
    <w:rsid w:val="00920D69"/>
    <w:rsid w:val="009248DD"/>
    <w:rsid w:val="00954758"/>
    <w:rsid w:val="009563FB"/>
    <w:rsid w:val="0097589D"/>
    <w:rsid w:val="00997A5F"/>
    <w:rsid w:val="009B550E"/>
    <w:rsid w:val="009B5B08"/>
    <w:rsid w:val="009C7718"/>
    <w:rsid w:val="00A1762E"/>
    <w:rsid w:val="00A21A72"/>
    <w:rsid w:val="00A27CB6"/>
    <w:rsid w:val="00A42AC1"/>
    <w:rsid w:val="00A555E7"/>
    <w:rsid w:val="00A56ED0"/>
    <w:rsid w:val="00A67F7D"/>
    <w:rsid w:val="00A732B7"/>
    <w:rsid w:val="00A81735"/>
    <w:rsid w:val="00A82E31"/>
    <w:rsid w:val="00A91182"/>
    <w:rsid w:val="00A917F9"/>
    <w:rsid w:val="00A93787"/>
    <w:rsid w:val="00AC6E16"/>
    <w:rsid w:val="00AD496D"/>
    <w:rsid w:val="00AE44E4"/>
    <w:rsid w:val="00AF6278"/>
    <w:rsid w:val="00B03099"/>
    <w:rsid w:val="00B07230"/>
    <w:rsid w:val="00B20C44"/>
    <w:rsid w:val="00B24D45"/>
    <w:rsid w:val="00B25766"/>
    <w:rsid w:val="00B63D63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2349D"/>
    <w:rsid w:val="00C91AB9"/>
    <w:rsid w:val="00C945BD"/>
    <w:rsid w:val="00CB561E"/>
    <w:rsid w:val="00D0317A"/>
    <w:rsid w:val="00D53AC1"/>
    <w:rsid w:val="00D55FC4"/>
    <w:rsid w:val="00D63E9A"/>
    <w:rsid w:val="00DA1BBC"/>
    <w:rsid w:val="00DA62AA"/>
    <w:rsid w:val="00DB52A8"/>
    <w:rsid w:val="00DC713A"/>
    <w:rsid w:val="00DD1F5E"/>
    <w:rsid w:val="00DE673B"/>
    <w:rsid w:val="00E022EC"/>
    <w:rsid w:val="00E246A7"/>
    <w:rsid w:val="00E25188"/>
    <w:rsid w:val="00E31037"/>
    <w:rsid w:val="00E4559C"/>
    <w:rsid w:val="00E634A6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87885"/>
    <w:rsid w:val="00F90B5E"/>
    <w:rsid w:val="00FA6E9D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80879"/>
    <w:rPr>
      <w:color w:val="808080"/>
    </w:rPr>
  </w:style>
  <w:style w:type="paragraph" w:customStyle="1" w:styleId="E4E54E093C774DBC9DB178E72B7FDF89">
    <w:name w:val="E4E54E093C774DBC9DB178E72B7FDF89"/>
    <w:rsid w:val="005019B7"/>
    <w:rPr>
      <w:lang w:val="da-DK" w:eastAsia="da-DK"/>
    </w:rPr>
  </w:style>
  <w:style w:type="paragraph" w:customStyle="1" w:styleId="155D527F8A21477981CCE7E3174ECB7A">
    <w:name w:val="155D527F8A21477981CCE7E3174ECB7A"/>
    <w:rsid w:val="005019B7"/>
    <w:rPr>
      <w:lang w:val="da-DK" w:eastAsia="da-DK"/>
    </w:rPr>
  </w:style>
  <w:style w:type="paragraph" w:customStyle="1" w:styleId="CCD5A5AFDC38490E8C0160475E603C2C">
    <w:name w:val="CCD5A5AFDC38490E8C0160475E603C2C"/>
    <w:rsid w:val="005019B7"/>
    <w:rPr>
      <w:lang w:val="da-DK" w:eastAsia="da-DK"/>
    </w:rPr>
  </w:style>
  <w:style w:type="paragraph" w:customStyle="1" w:styleId="54367B4445FE45EC891D8C440C17AC12">
    <w:name w:val="54367B4445FE45EC891D8C440C17AC12"/>
    <w:rsid w:val="005019B7"/>
    <w:rPr>
      <w:lang w:val="da-DK" w:eastAsia="da-DK"/>
    </w:rPr>
  </w:style>
  <w:style w:type="paragraph" w:customStyle="1" w:styleId="1B108203F1694076B7FF927B489D0FD2">
    <w:name w:val="1B108203F1694076B7FF927B489D0FD2"/>
    <w:rsid w:val="005019B7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B6D371B525D7488A94B44CBAA0D98C17">
    <w:name w:val="B6D371B525D7488A94B44CBAA0D98C17"/>
    <w:rsid w:val="005019B7"/>
    <w:rPr>
      <w:lang w:val="da-DK" w:eastAsia="da-DK"/>
    </w:rPr>
  </w:style>
  <w:style w:type="paragraph" w:customStyle="1" w:styleId="AEDFB7BADC9544F5895A1E3F0BF63C52">
    <w:name w:val="AEDFB7BADC9544F5895A1E3F0BF63C52"/>
    <w:rsid w:val="005019B7"/>
    <w:rPr>
      <w:lang w:val="da-DK" w:eastAsia="da-DK"/>
    </w:rPr>
  </w:style>
  <w:style w:type="paragraph" w:customStyle="1" w:styleId="3CE9036AA4D44ABC9F2A4F6D501F58FC">
    <w:name w:val="3CE9036AA4D44ABC9F2A4F6D501F58FC"/>
    <w:rsid w:val="005019B7"/>
    <w:rPr>
      <w:lang w:val="da-DK" w:eastAsia="da-DK"/>
    </w:rPr>
  </w:style>
  <w:style w:type="paragraph" w:customStyle="1" w:styleId="787348A1E58A4F6BAD728A7B52BF39AC">
    <w:name w:val="787348A1E58A4F6BAD728A7B52BF39AC"/>
    <w:rsid w:val="005019B7"/>
    <w:rPr>
      <w:lang w:val="da-DK" w:eastAsia="da-DK"/>
    </w:rPr>
  </w:style>
  <w:style w:type="paragraph" w:customStyle="1" w:styleId="4903936224684D6DAD26FAF425E03E3D">
    <w:name w:val="4903936224684D6DAD26FAF425E03E3D"/>
    <w:rsid w:val="00380879"/>
    <w:rPr>
      <w:lang w:val="da-DK" w:eastAsia="da-DK"/>
    </w:rPr>
  </w:style>
  <w:style w:type="paragraph" w:customStyle="1" w:styleId="A7457DA1C2C441BFA3F8C9B7298FEA7C">
    <w:name w:val="A7457DA1C2C441BFA3F8C9B7298FEA7C"/>
    <w:rsid w:val="00380879"/>
    <w:rPr>
      <w:lang w:val="da-DK" w:eastAsia="da-DK"/>
    </w:rPr>
  </w:style>
  <w:style w:type="paragraph" w:customStyle="1" w:styleId="8D5FDE6B851D44A8A0584A0371ED3CB8">
    <w:name w:val="8D5FDE6B851D44A8A0584A0371ED3CB8"/>
    <w:rsid w:val="00380879"/>
    <w:rPr>
      <w:lang w:val="da-DK" w:eastAsia="da-DK"/>
    </w:rPr>
  </w:style>
  <w:style w:type="paragraph" w:customStyle="1" w:styleId="6B5CD17E4FCB43EBB87229734CCD7DD1">
    <w:name w:val="6B5CD17E4FCB43EBB87229734CCD7DD1"/>
    <w:rsid w:val="00380879"/>
    <w:rPr>
      <w:lang w:val="da-DK" w:eastAsia="da-DK"/>
    </w:rPr>
  </w:style>
  <w:style w:type="paragraph" w:customStyle="1" w:styleId="8B7636C85203419891AAB6BC584441E6">
    <w:name w:val="8B7636C85203419891AAB6BC584441E6"/>
    <w:rsid w:val="00380879"/>
    <w:rPr>
      <w:lang w:val="da-DK" w:eastAsia="da-DK"/>
    </w:rPr>
  </w:style>
  <w:style w:type="paragraph" w:customStyle="1" w:styleId="E51CED5E47F4427496FA68F7C6935AE8">
    <w:name w:val="E51CED5E47F4427496FA68F7C6935AE8"/>
    <w:rsid w:val="00380879"/>
    <w:rPr>
      <w:lang w:val="da-DK" w:eastAsia="da-DK"/>
    </w:rPr>
  </w:style>
  <w:style w:type="paragraph" w:customStyle="1" w:styleId="9AD6136D29ED4020B2E0292B68136B6E">
    <w:name w:val="9AD6136D29ED4020B2E0292B68136B6E"/>
    <w:rsid w:val="00380879"/>
    <w:rPr>
      <w:lang w:val="da-DK" w:eastAsia="da-DK"/>
    </w:rPr>
  </w:style>
  <w:style w:type="paragraph" w:customStyle="1" w:styleId="9BD2018D7C884ED08E4AA64C678FC732">
    <w:name w:val="9BD2018D7C884ED08E4AA64C678FC732"/>
    <w:rsid w:val="00380879"/>
    <w:rPr>
      <w:lang w:val="da-DK" w:eastAsia="da-DK"/>
    </w:rPr>
  </w:style>
  <w:style w:type="paragraph" w:customStyle="1" w:styleId="25BDA902DFD14AE48FD6FBB1EF0D7976">
    <w:name w:val="25BDA902DFD14AE48FD6FBB1EF0D7976"/>
    <w:rsid w:val="00380879"/>
    <w:rPr>
      <w:lang w:val="da-DK" w:eastAsia="da-DK"/>
    </w:rPr>
  </w:style>
  <w:style w:type="paragraph" w:customStyle="1" w:styleId="2C9314DADE7F4666B197C6D2A08C6B86">
    <w:name w:val="2C9314DADE7F4666B197C6D2A08C6B86"/>
    <w:rsid w:val="00380879"/>
    <w:rPr>
      <w:lang w:val="da-DK" w:eastAsia="da-DK"/>
    </w:rPr>
  </w:style>
  <w:style w:type="paragraph" w:customStyle="1" w:styleId="ABBCF808947C4B9B8FCE70073F44A638">
    <w:name w:val="ABBCF808947C4B9B8FCE70073F44A638"/>
    <w:rsid w:val="00380879"/>
    <w:rPr>
      <w:lang w:val="da-DK" w:eastAsia="da-DK"/>
    </w:rPr>
  </w:style>
  <w:style w:type="paragraph" w:customStyle="1" w:styleId="CE48085CA9AE48059C0988F2C6D3DB4C">
    <w:name w:val="CE48085CA9AE48059C0988F2C6D3DB4C"/>
    <w:rsid w:val="00380879"/>
    <w:rPr>
      <w:lang w:val="da-DK" w:eastAsia="da-DK"/>
    </w:rPr>
  </w:style>
  <w:style w:type="paragraph" w:customStyle="1" w:styleId="F0FA788A3F1B40F192227D51B11450AC">
    <w:name w:val="F0FA788A3F1B40F192227D51B11450AC"/>
    <w:rsid w:val="00380879"/>
    <w:rPr>
      <w:lang w:val="da-DK" w:eastAsia="da-DK"/>
    </w:rPr>
  </w:style>
  <w:style w:type="paragraph" w:customStyle="1" w:styleId="8D59F30F19664493A3DF4098D96BD23C">
    <w:name w:val="8D59F30F19664493A3DF4098D96BD23C"/>
    <w:rsid w:val="00380879"/>
    <w:rPr>
      <w:lang w:val="da-DK" w:eastAsia="da-DK"/>
    </w:rPr>
  </w:style>
  <w:style w:type="paragraph" w:customStyle="1" w:styleId="674D248346B44D60A8CFD7D045F7CAB1">
    <w:name w:val="674D248346B44D60A8CFD7D045F7CAB1"/>
    <w:rsid w:val="00380879"/>
    <w:rPr>
      <w:lang w:val="da-DK" w:eastAsia="da-DK"/>
    </w:rPr>
  </w:style>
  <w:style w:type="paragraph" w:customStyle="1" w:styleId="2360A75A9A9142CEAB639CBCBA443DA3">
    <w:name w:val="2360A75A9A9142CEAB639CBCBA443DA3"/>
    <w:rsid w:val="00380879"/>
    <w:rPr>
      <w:lang w:val="da-DK" w:eastAsia="da-DK"/>
    </w:rPr>
  </w:style>
  <w:style w:type="paragraph" w:customStyle="1" w:styleId="813CE01DF6144E60B9FDB6F7BB4B0F71">
    <w:name w:val="813CE01DF6144E60B9FDB6F7BB4B0F71"/>
    <w:rsid w:val="00380879"/>
    <w:rPr>
      <w:lang w:val="da-DK" w:eastAsia="da-DK"/>
    </w:rPr>
  </w:style>
  <w:style w:type="paragraph" w:customStyle="1" w:styleId="B328DC63681A476B85FDE2A855F61CFD">
    <w:name w:val="B328DC63681A476B85FDE2A855F61CFD"/>
    <w:rsid w:val="00380879"/>
    <w:rPr>
      <w:lang w:val="da-DK" w:eastAsia="da-DK"/>
    </w:rPr>
  </w:style>
  <w:style w:type="paragraph" w:customStyle="1" w:styleId="E25F991C3B864714B36C4F445FE83A96">
    <w:name w:val="E25F991C3B864714B36C4F445FE83A96"/>
    <w:rsid w:val="00380879"/>
    <w:rPr>
      <w:lang w:val="da-DK" w:eastAsia="da-DK"/>
    </w:rPr>
  </w:style>
  <w:style w:type="paragraph" w:customStyle="1" w:styleId="BBDC4F929EDC423D98E9CBA608A9E174">
    <w:name w:val="BBDC4F929EDC423D98E9CBA608A9E174"/>
    <w:rsid w:val="00380879"/>
    <w:rPr>
      <w:lang w:val="da-DK" w:eastAsia="da-DK"/>
    </w:rPr>
  </w:style>
  <w:style w:type="paragraph" w:customStyle="1" w:styleId="FDE9345B293F4F268F9BB7399358F2DE">
    <w:name w:val="FDE9345B293F4F268F9BB7399358F2DE"/>
    <w:rsid w:val="00380879"/>
    <w:rPr>
      <w:lang w:val="da-DK" w:eastAsia="da-DK"/>
    </w:rPr>
  </w:style>
  <w:style w:type="paragraph" w:customStyle="1" w:styleId="C581B2159EA447B5BF8462DC0C55AF57">
    <w:name w:val="C581B2159EA447B5BF8462DC0C55AF57"/>
    <w:rsid w:val="00380879"/>
    <w:rPr>
      <w:lang w:val="da-DK" w:eastAsia="da-DK"/>
    </w:rPr>
  </w:style>
  <w:style w:type="paragraph" w:customStyle="1" w:styleId="61916CA659DE47D082DAA4D9EB8F6C23">
    <w:name w:val="61916CA659DE47D082DAA4D9EB8F6C23"/>
    <w:rsid w:val="00380879"/>
    <w:rPr>
      <w:lang w:val="da-DK" w:eastAsia="da-DK"/>
    </w:rPr>
  </w:style>
  <w:style w:type="paragraph" w:customStyle="1" w:styleId="8929A7FDAE4541BCBE29EB123EE3C78D">
    <w:name w:val="8929A7FDAE4541BCBE29EB123EE3C78D"/>
    <w:rsid w:val="00380879"/>
    <w:rPr>
      <w:lang w:val="da-DK" w:eastAsia="da-DK"/>
    </w:rPr>
  </w:style>
  <w:style w:type="paragraph" w:customStyle="1" w:styleId="8D100C284B584105867D91CA9339BC90">
    <w:name w:val="8D100C284B584105867D91CA9339BC90"/>
    <w:rsid w:val="003808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S t a n d a r d S a l e s C r e d i t M e m o / 5 0 0 0 7 / " >  
     < L a b e l s >  
         < U n i t O f M e a s u r e C a p t i o n > U n i t O f M e a s u r e C a p t i o n < / U n i t O f M e a s u r e C a p t i o n >  
     < / L a b e l s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C u s t V a t N o > B i l l T o C u s t V a t N o < / B i l l T o C u s t V a t N o >  
         < B i l l T o C u s t V a t N o _ L b l > B i l l T o C u s t V a t N o _ L b l < / B i l l T o C u s t V a t N o _ L b l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J o b N o H e a d e r > J o b N o H e a d e r < / J o b N o H e a d e r >  
         < J o b N o L b l > J o b N o L b l < / J o b N o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D5318-D9E9-4A51-ACF7-5EBA410A6763}">
  <ds:schemaRefs>
    <ds:schemaRef ds:uri="urn:microsoft-dynamics-nav/reports/TopStandardSalesCreditMemo/50007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71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2021-07-12T09:50:00Z</dcterms:created>
  <dcterms:modified xsi:type="dcterms:W3CDTF">2021-07-12T10:34:00Z</dcterms:modified>
</cp:coreProperties>
</file>